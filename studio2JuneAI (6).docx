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mc="http://schemas.openxmlformats.org/markup-compatibility/2006" xmlns:w="http://schemas.openxmlformats.org/wordprocessingml/2006/main" mc:Ignorable="w14 w15 wp14">
  <w:body>
    <w:p w:rsidR="009F4C90" w:rsidP="02D9AAC5" w:rsidRDefault="001801F2" w14:paraId="0D78D61F" w14:textId="77777777" w14:noSpellErr="1">
      <w:pPr>
        <w:pStyle w:val="Title"/>
      </w:pPr>
      <w:r>
        <w:t xml:space="preserve">Player studio </w:t>
      </w:r>
    </w:p>
    <w:p w:rsidR="001801F2" w:rsidP="02D9AAC5" w:rsidRDefault="001801F2" w14:paraId="6FBB17DC" w14:textId="77777777" w14:noSpellErr="1">
      <w:pPr>
        <w:pStyle w:val="Title"/>
      </w:pPr>
      <w:r>
        <w:t>Design document</w:t>
      </w:r>
    </w:p>
    <w:p w:rsidR="00F4498F" w:rsidP="02D9AAC5" w:rsidRDefault="00F4498F" w14:textId="3F6B4582" w14:paraId="446CC086">
      <w:pPr/>
      <w:r w:rsidR="73CE71E4">
        <w:rPr>
          <w:rStyle w:val="Emphasis"/>
        </w:rPr>
        <w:t>Itay Kinnrot, Michal Radwantzor, Ran Yefet | 15/9/2013</w:t>
      </w:r>
    </w:p>
    <w:p w:rsidR="4C26C055" w:rsidP="02D9AAC5" w:rsidRDefault="4C26C055" w14:paraId="4C26C055" w14:textId="28810303">
      <w:pPr>
        <w:pStyle w:val="Normal"/>
        <w:rPr>
          <w:rStyle w:val="Emphasis"/>
        </w:rPr>
      </w:pPr>
      <w:r w:rsidRPr="4C26C055" w:rsidR="0015C114">
        <w:rPr>
          <w:rStyle w:val="Emphasis"/>
        </w:rPr>
        <w:t/>
      </w:r>
    </w:p>
    <w:p w:rsidR="009F4C90" w:rsidP="02D9AAC5" w:rsidRDefault="001801F2" w14:paraId="51189CED" w14:textId="77777777" w14:noSpellErr="1">
      <w:pPr>
        <w:pStyle w:val="Heading1"/>
      </w:pPr>
      <w:r>
        <w:t>Main goal</w:t>
      </w:r>
    </w:p>
    <w:p w:rsidR="009F4C90" w:rsidP="02D9AAC5" w:rsidRDefault="001801F2" w14:paraId="384904D8" w14:textId="77777777">
      <w:r>
        <w:t>The new player studio should replace our current studio to work with the new html5 player,plugins.</w:t>
      </w:r>
    </w:p>
    <w:p w:rsidR="001801F2" w:rsidP="02D9AAC5" w:rsidRDefault="001801F2" w14:paraId="644B96A7" w14:textId="77777777" w14:noSpellErr="1">
      <w:r>
        <w:t>If old player will opened using the studio – the user will see a message that we’re upgrading his player and some feature might not work.</w:t>
      </w:r>
    </w:p>
    <w:p w:rsidR="001801F2" w:rsidP="02D9AAC5" w:rsidRDefault="001801F2" w14:paraId="42DF69BF" w14:textId="77777777" w14:noSpellErr="1">
      <w:r>
        <w:t>The new studio will be protected using permission that will be able us to monitor who can use it – for the beta phase.</w:t>
      </w:r>
    </w:p>
    <w:p w:rsidR="001801F2" w:rsidP="02D9AAC5" w:rsidRDefault="001801F2" w14:paraId="0FE89F81" w14:textId="77777777"/>
    <w:p w:rsidR="007A466C" w:rsidP="02D9AAC5" w:rsidRDefault="007A466C" w14:paraId="6A3BC68B" w14:textId="77777777" w14:noSpellErr="1">
      <w:pPr>
        <w:pStyle w:val="Heading1"/>
      </w:pPr>
      <w:r>
        <w:t>Architecture</w:t>
      </w:r>
    </w:p>
    <w:p w:rsidR="008A4CD2" w:rsidP="02D9AAC5" w:rsidRDefault="008A4CD2" w14:paraId="123CA28F" w14:textId="77777777" w14:noSpellErr="1">
      <w:pPr>
        <w:pStyle w:val="Heading2"/>
      </w:pPr>
      <w:r>
        <w:t>General:</w:t>
      </w:r>
    </w:p>
    <w:p w:rsidR="007A466C" w:rsidP="02D9AAC5" w:rsidRDefault="007A466C" w14:paraId="3B34F62E" w14:textId="77777777">
      <w:r>
        <w:t>The framework we chose to work with is angularJS which is a testable single page application framework.</w:t>
      </w:r>
    </w:p>
    <w:p w:rsidR="007A466C" w:rsidP="02D9AAC5" w:rsidRDefault="007A466C" w14:paraId="79D51F52" w14:textId="77777777" w14:noSpellErr="1">
      <w:r>
        <w:t>The application will be single page based where only data and templates and JavaScript will go over the wire.</w:t>
      </w:r>
    </w:p>
    <w:p w:rsidR="00654713" w:rsidP="02D9AAC5" w:rsidRDefault="00654713" w14:paraId="001F7A1D" w14:textId="77777777">
      <w:r>
        <w:t>The application will be iframed in the KMC in order to allow users to embed it on other application (KAF).</w:t>
      </w:r>
    </w:p>
    <w:p w:rsidR="00654713" w:rsidP="02D9AAC5" w:rsidRDefault="00654713" w14:paraId="529C5E9C" w14:textId="77777777" w14:noSpellErr="1">
      <w:r>
        <w:t>Parameters we’ll get in order to open the studio are KS &amp; partner id.</w:t>
      </w:r>
    </w:p>
    <w:p w:rsidR="00654713" w:rsidP="02D9AAC5" w:rsidRDefault="00654713" w14:paraId="53E669BA" w14:textId="77777777"/>
    <w:p w:rsidR="007A466C" w:rsidP="02D9AAC5" w:rsidRDefault="00654713" w14:paraId="4972F1BE" w14:textId="3FF43C0B" w14:noSpellErr="1">
      <w:r>
        <w:t>Each screen will be available using REST (/player/</w:t>
      </w:r>
      <w:r w:rsidR="00F4498F">
        <w:t>list,</w:t>
      </w:r>
      <w:r>
        <w:t xml:space="preserve"> player/</w:t>
      </w:r>
      <w:r w:rsidR="00F4498F">
        <w:t>new,</w:t>
      </w:r>
      <w:r>
        <w:t xml:space="preserve"> player/edit/:id …)</w:t>
      </w:r>
    </w:p>
    <w:p w:rsidR="00654713" w:rsidP="02D9AAC5" w:rsidRDefault="00654713" w14:paraId="59B0D273" w14:textId="77777777">
      <w:r>
        <w:t>We’ll have a service to get / save /create &amp; list the uiconfs.</w:t>
      </w:r>
    </w:p>
    <w:p w:rsidR="00654713" w:rsidP="02D9AAC5" w:rsidRDefault="00654713" w14:textId="77777777" w14:paraId="6F866A1B">
      <w:r>
        <w:t xml:space="preserve">We’ll download all the Uiconfs object to the client </w:t>
      </w:r>
      <w:r w:rsidR="008A4CD2">
        <w:t>and cache them.</w:t>
      </w:r>
    </w:p>
    <w:p w:rsidR="4C26C055" w:rsidP="02D9AAC5" w:rsidRDefault="4C26C055" w14:paraId="770E475B" w14:textId="3627E9D8">
      <w:pPr>
        <w:pStyle w:val="Normal"/>
      </w:pPr>
      <w:r w:rsidR="4C26C055">
        <w:t/>
      </w:r>
    </w:p>
    <w:p w:rsidR="008A4CD2" w:rsidP="02D9AAC5" w:rsidRDefault="008A4CD2" w14:textId="5857383D" w14:paraId="12A16FF8" w14:noSpellErr="1">
      <w:pPr>
        <w:pStyle w:val="Heading2"/>
      </w:pPr>
      <w:r w:rsidR="6059064F">
        <w:t xml:space="preserve">Core Changes </w:t>
      </w:r>
      <w:r w:rsidRPr="6059064F" w:rsidR="6059064F">
        <w:rPr>
          <w:highlight w:val="yellow"/>
        </w:rPr>
        <w:t>(</w:t>
      </w:r>
      <w:r w:rsidRPr="6059064F" w:rsidR="6059064F">
        <w:rPr>
          <w:highlight w:val="yellow"/>
        </w:rPr>
        <w:t>Backend TODO</w:t>
      </w:r>
      <w:r w:rsidRPr="6059064F" w:rsidR="6059064F">
        <w:rPr>
          <w:highlight w:val="yellow"/>
        </w:rPr>
        <w:t>).</w:t>
      </w:r>
    </w:p>
    <w:p w:rsidR="008A4CD2" w:rsidP="02D9AAC5" w:rsidRDefault="008A4CD2" w14:paraId="56512EC5" w14:textId="77777777" w14:noSpellErr="1">
      <w:pPr>
        <w:pStyle w:val="Heading3"/>
      </w:pPr>
      <w:r>
        <w:t>Resources:</w:t>
      </w:r>
    </w:p>
    <w:p w:rsidR="008A4CD2" w:rsidP="02D9AAC5" w:rsidRDefault="008A4CD2" w14:paraId="037C25D2" w14:textId="076BC7E9">
      <w:r>
        <w:t>Each player configuration can hold resources like css,js,fonts and images. We need a way to connect uiconf to this folder and an API to manage this resource folder. (</w:t>
      </w:r>
      <w:r w:rsidRPr="008A4CD2">
        <w:rPr>
          <w:highlight w:val="yellow"/>
        </w:rPr>
        <w:t>Backend TODO</w:t>
      </w:r>
      <w:r w:rsidR="00E14B9E">
        <w:t xml:space="preserve"> – Security- need to load from cookieless domain + file version</w:t>
      </w:r>
      <w:bookmarkStart w:name="_GoBack" w:id="0"/>
      <w:bookmarkEnd w:id="0"/>
      <w:r>
        <w:t>).</w:t>
      </w:r>
    </w:p>
    <w:p w:rsidR="008A4CD2" w:rsidP="02D9AAC5" w:rsidRDefault="008A4CD2" w14:paraId="4CC38C21" w14:textId="77777777"/>
    <w:p w:rsidR="008A4CD2" w:rsidP="02D9AAC5" w:rsidRDefault="00AD5D1C" w14:paraId="04E3B997" w14:textId="77777777" w14:noSpellErr="1">
      <w:pPr>
        <w:pStyle w:val="Heading3"/>
      </w:pPr>
      <w:r>
        <w:t>User tags:</w:t>
      </w:r>
    </w:p>
    <w:p w:rsidR="00AD5D1C" w:rsidP="02D9AAC5" w:rsidRDefault="00AD5D1C" w14:paraId="2F53830A" w14:textId="46532ECF" w14:noSpellErr="1">
      <w:r>
        <w:t xml:space="preserve">In order to help users search their players and us to control </w:t>
      </w:r>
      <w:r w:rsidR="6059064F">
        <w:t xml:space="preserve">of the feature enabled for each player we need 2 tags fields – now we have one. </w:t>
      </w:r>
    </w:p>
    <w:p w:rsidR="1DA38D88" w:rsidP="02D9AAC5" w:rsidRDefault="1DA38D88" w14:paraId="7BFF07A6" w14:textId="34212325" w14:noSpellErr="1">
      <w:pPr>
        <w:pStyle w:val="ListParagraph"/>
        <w:numPr>
          <w:ilvl w:val="0"/>
          <w:numId w:val="8"/>
        </w:numPr>
      </w:pPr>
      <w:r w:rsidRPr="1DA38D88" w:rsidR="44C7A350">
        <w:t>user tags (visible to user)</w:t>
      </w:r>
    </w:p>
    <w:p w:rsidR="1DA38D88" w:rsidP="02D9AAC5" w:rsidRDefault="1DA38D88" w14:textId="236C3F59" w14:paraId="0864C505">
      <w:pPr>
        <w:pStyle w:val="ListParagraph"/>
        <w:numPr>
          <w:ilvl w:val="0"/>
          <w:numId w:val="8"/>
        </w:numPr>
      </w:pPr>
      <w:r w:rsidRPr="6BE15E39" w:rsidR="6BE15E39">
        <w:rPr>
          <w:color w:val="54A021" w:themeColor="accent2"/>
        </w:rPr>
        <w:t xml:space="preserve">pluginsTags </w:t>
      </w:r>
      <w:r w:rsidRPr="6BE15E39" w:rsidR="7A82C974">
        <w:t xml:space="preserve">(not visible, will be used only for search) </w:t>
      </w:r>
      <w:r w:rsidRPr="7A82C974" w:rsidR="7A82C974">
        <w:rPr>
          <w:color w:val="C42F1A" w:themeColor="accent5"/>
        </w:rPr>
        <w:t>(Phase II)</w:t>
      </w:r>
    </w:p>
    <w:p w:rsidR="00E14B9E" w:rsidP="02D9AAC5" w:rsidRDefault="00E14B9E" w14:paraId="3510B13D" w14:textId="4567FB59">
      <w:r w:rsidRPr="753EFDF2" w:rsidR="753EFDF2">
        <w:t/>
      </w:r>
    </w:p>
    <w:p w:rsidR="00E14B9E" w:rsidP="02D9AAC5" w:rsidRDefault="00E14B9E" w14:paraId="35419700" w14:textId="1C138CE3" w14:noSpellErr="1">
      <w:pPr>
        <w:pStyle w:val="Heading3"/>
      </w:pPr>
      <w:r>
        <w:lastRenderedPageBreak/>
        <w:t>Field filter:</w:t>
      </w:r>
    </w:p>
    <w:p w:rsidR="00E14B9E" w:rsidP="02D9AAC5" w:rsidRDefault="00E14B9E" w14:textId="011B70FF" w14:paraId="5C6C43A8">
      <w:r>
        <w:t xml:space="preserve">API – add filter to fields – we need specific fields from the uiconf API. </w:t>
      </w:r>
    </w:p>
    <w:p w:rsidR="753EFDF2" w:rsidP="02D9AAC5" w:rsidRDefault="753EFDF2" w14:textId="3421656D" w14:paraId="51B0F5FF">
      <w:pPr>
        <w:pStyle w:val="Normal"/>
      </w:pPr>
      <w:r w:rsidRPr="753EFDF2" w:rsidR="753EFDF2">
        <w:t/>
      </w:r>
    </w:p>
    <w:p w:rsidR="753EFDF2" w:rsidP="02D9AAC5" w:rsidRDefault="753EFDF2" w14:textId="0236C331" w14:paraId="01B596BC" w14:noSpellErr="1">
      <w:pPr>
        <w:pStyle w:val="Heading3"/>
      </w:pPr>
      <w:r w:rsidRPr="753EFDF2" w:rsidR="753EFDF2">
        <w:t>Permissions:</w:t>
      </w:r>
    </w:p>
    <w:p w:rsidR="753EFDF2" w:rsidP="02D9AAC5" w:rsidRDefault="753EFDF2" w14:textId="07ABA4D8" w14:paraId="4A1F2514" w14:noSpellErr="1">
      <w:pPr>
        <w:pStyle w:val="ListParagraph"/>
        <w:numPr>
          <w:ilvl w:val="0"/>
          <w:numId w:val="11"/>
        </w:numPr>
      </w:pPr>
      <w:r w:rsidRPr="753EFDF2" w:rsidR="753EFDF2">
        <w:t>Permission to show new studio</w:t>
      </w:r>
    </w:p>
    <w:p w:rsidR="753EFDF2" w:rsidP="02D9AAC5" w:rsidRDefault="753EFDF2" w14:textId="4324F7BB" w14:paraId="7F31155D" w14:noSpellErr="1">
      <w:pPr>
        <w:pStyle w:val="ListParagraph"/>
        <w:numPr>
          <w:ilvl w:val="0"/>
          <w:numId w:val="11"/>
        </w:numPr>
      </w:pPr>
      <w:r w:rsidRPr="753EFDF2" w:rsidR="753EFDF2">
        <w:t>Permission to show both studios? (TBD)</w:t>
      </w:r>
    </w:p>
    <w:p w:rsidR="753EFDF2" w:rsidP="02D9AAC5" w:rsidRDefault="753EFDF2" w14:textId="03701D70" w14:paraId="25A21E80" w14:noSpellErr="1">
      <w:pPr>
        <w:pStyle w:val="ListParagraph"/>
        <w:numPr>
          <w:ilvl w:val="0"/>
          <w:numId w:val="11"/>
        </w:numPr>
      </w:pPr>
      <w:r w:rsidRPr="753EFDF2" w:rsidR="753EFDF2">
        <w:t>Permission to show features in "beta"</w:t>
      </w:r>
    </w:p>
    <w:p w:rsidR="6EC46E6E" w:rsidP="02D9AAC5" w:rsidRDefault="6EC46E6E" w14:textId="46AADFCD" w14:paraId="46AADFCD">
      <w:pPr>
        <w:pStyle w:val="Normal"/>
      </w:pPr>
      <w:r w:rsidRPr="753EFDF2" w:rsidR="6EC46E6E">
        <w:t/>
      </w:r>
    </w:p>
    <w:p w:rsidR="6EC46E6E" w:rsidP="02D9AAC5" w:rsidRDefault="6EC46E6E" w14:textId="6C81E806" w14:paraId="124608EE">
      <w:pPr>
        <w:pStyle w:val="Heading3"/>
      </w:pPr>
      <w:r w:rsidRPr="753EFDF2" w:rsidR="6EC46E6E">
        <w:t>Save uiconf versions</w:t>
      </w:r>
    </w:p>
    <w:p w:rsidR="6EC46E6E" w:rsidP="02D9AAC5" w:rsidRDefault="6EC46E6E" w14:paraId="46FA4CA5" w14:textId="73952519" w14:noSpellErr="1">
      <w:pPr>
        <w:pStyle w:val="Normal"/>
      </w:pPr>
      <w:r w:rsidRPr="753EFDF2" w:rsidR="6EC46E6E">
        <w:t>for easy rollbacks</w:t>
      </w:r>
    </w:p>
    <w:p w:rsidR="6EC46E6E" w:rsidP="02D9AAC5" w:rsidRDefault="6EC46E6E" w14:paraId="137FA65F" w14:textId="31091FD3">
      <w:pPr>
        <w:pStyle w:val="Normal"/>
      </w:pPr>
      <w:r w:rsidRPr="6EC46E6E" w:rsidR="753EFDF2">
        <w:t/>
      </w:r>
    </w:p>
    <w:p w:rsidR="753EFDF2" w:rsidP="02D9AAC5" w:rsidRDefault="753EFDF2" w14:textId="7A777855" w14:paraId="5DEC6376" w14:noSpellErr="1">
      <w:pPr>
        <w:pStyle w:val="Heading2"/>
      </w:pPr>
      <w:r w:rsidRPr="753EFDF2" w:rsidR="753EFDF2">
        <w:t>Which player studio to open?</w:t>
      </w:r>
    </w:p>
    <w:p w:rsidR="753EFDF2" w:rsidP="02D9AAC5" w:rsidRDefault="753EFDF2" w14:paraId="002ECCEB" w14:textId="13D851C0">
      <w:pPr>
        <w:pStyle w:val="Normal"/>
      </w:pPr>
      <w:r w:rsidRPr="753EFDF2" w:rsidR="753EFDF2">
        <w:t/>
      </w:r>
    </w:p>
    <w:p w:rsidR="6EC46E6E" w:rsidP="02D9AAC5" w:rsidRDefault="6EC46E6E" w14:paraId="7DA0193C" w14:textId="67B08D51" w14:noSpellErr="1">
      <w:pPr>
        <w:pStyle w:val="Normal"/>
      </w:pPr>
      <w:r w:rsidRPr="753EFDF2" w:rsidR="6EC46E6E">
        <w:t>KMC will open old / new player studio according to a new user permission.</w:t>
      </w:r>
    </w:p>
    <w:p w:rsidR="753EFDF2" w:rsidP="02D9AAC5" w:rsidRDefault="753EFDF2" w14:paraId="4F466A4D" w14:textId="6FA9A46D" w14:noSpellErr="1">
      <w:pPr>
        <w:pStyle w:val="Normal"/>
      </w:pPr>
      <w:r w:rsidRPr="6EC46E6E" w:rsidR="6EC46E6E">
        <w:rPr>
          <w:i w:val="1"/>
          <w:iCs w:val="1"/>
          <w:highlight w:val="yellow"/>
        </w:rPr>
        <w:t>TBD</w:t>
      </w:r>
      <w:r w:rsidRPr="6EC46E6E" w:rsidR="6EC46E6E">
        <w:rPr>
          <w:i w:val="1"/>
          <w:iCs w:val="1"/>
        </w:rPr>
        <w:t>: maybe have the option to open both studios?</w:t>
      </w:r>
    </w:p>
    <w:p w:rsidR="753EFDF2" w:rsidP="02D9AAC5" w:rsidRDefault="753EFDF2" w14:paraId="7BF6A4A1" w14:textId="1542A793">
      <w:pPr>
        <w:pStyle w:val="Normal"/>
      </w:pPr>
      <w:r w:rsidRPr="753EFDF2" w:rsidR="753EFDF2">
        <w:t/>
      </w:r>
    </w:p>
    <w:p w:rsidR="00F24394" w:rsidP="02D9AAC5" w:rsidRDefault="00F24394" w14:paraId="1B1F62CD" w14:textId="59B9CE84" w14:noSpellErr="1">
      <w:pPr>
        <w:pStyle w:val="Heading2"/>
      </w:pPr>
      <w:r w:rsidR="753EFDF2">
        <w:t>New Player Studio</w:t>
      </w:r>
    </w:p>
    <w:p w:rsidR="753EFDF2" w:rsidP="02D9AAC5" w:rsidRDefault="753EFDF2" w14:paraId="65DA1355" w14:textId="4DE3B78D">
      <w:pPr>
        <w:pStyle w:val="Normal"/>
      </w:pPr>
      <w:r w:rsidRPr="753EFDF2" w:rsidR="21723A5E">
        <w:t/>
      </w:r>
    </w:p>
    <w:p w:rsidR="21723A5E" w:rsidP="02D9AAC5" w:rsidRDefault="21723A5E" w14:paraId="0D4CE56D" w14:textId="3D6C0BE2" w14:noSpellErr="1">
      <w:pPr>
        <w:pStyle w:val="Normal"/>
      </w:pPr>
      <w:r w:rsidR="753EFDF2">
        <w:t xml:space="preserve">Each new studio version will be associated with a target HTML5 lib version. It will probably always be the latest released one. HTML5 version should be configurable. </w:t>
      </w:r>
      <w:r w:rsidRPr="21723A5E" w:rsidR="21723A5E">
        <w:rPr>
          <w:highlight w:val="yellow"/>
        </w:rPr>
        <w:t>(how?)</w:t>
      </w:r>
    </w:p>
    <w:p w:rsidR="21723A5E" w:rsidP="02D9AAC5" w:rsidRDefault="21723A5E" w14:textId="69605FD9" w14:paraId="6C2771F5" w14:noSpellErr="1">
      <w:pPr>
        <w:pStyle w:val="Normal"/>
      </w:pPr>
      <w:r w:rsidR="21723A5E">
        <w:t xml:space="preserve">Once the first "edit player" window is opened the studio will load the featuresConfig.json file that will be part of its HTML5 lib. </w:t>
      </w:r>
    </w:p>
    <w:p w:rsidR="21723A5E" w:rsidP="02D9AAC5" w:rsidRDefault="21723A5E" w14:paraId="41C0857B" w14:textId="79F92952">
      <w:pPr>
        <w:pStyle w:val="Normal"/>
      </w:pPr>
      <w:r w:rsidR="21723A5E">
        <w:t/>
      </w:r>
    </w:p>
    <w:p w:rsidR="00F24394" w:rsidP="02D9AAC5" w:rsidRDefault="00F24394" w14:paraId="1E1E013B" w14:textId="2DD78463" w14:noSpellErr="1">
      <w:pPr>
        <w:pStyle w:val="Heading3"/>
      </w:pPr>
      <w:r w:rsidR="21723A5E">
        <w:t>Manifest - featuresConfig.json</w:t>
      </w:r>
    </w:p>
    <w:p w:rsidR="00F24394" w:rsidP="02D9AAC5" w:rsidRDefault="00F24394" w14:textId="4D34BC20" w14:paraId="0021F51A">
      <w:pPr>
        <w:pStyle w:val="ListParagraph"/>
        <w:numPr>
          <w:ilvl w:val="0"/>
          <w:numId w:val="12"/>
        </w:numPr>
      </w:pPr>
      <w:r w:rsidR="6EC46E6E">
        <w:t>All the player configuration options will be pulled from featuresConfig.</w:t>
      </w:r>
    </w:p>
    <w:p w:rsidR="00F24394" w:rsidP="02D9AAC5" w:rsidRDefault="00F24394" w14:textId="77777777" w14:paraId="31C4908E" w14:noSpellErr="1">
      <w:pPr>
        <w:pStyle w:val="ListParagraph"/>
        <w:numPr>
          <w:ilvl w:val="0"/>
          <w:numId w:val="12"/>
        </w:numPr>
      </w:pPr>
      <w:r>
        <w:t>Each plugin/component in our player have parameters the user can change and we save it with the plugin code.</w:t>
      </w:r>
    </w:p>
    <w:p w:rsidR="4828292F" w:rsidP="02D9AAC5" w:rsidRDefault="4828292F" w14:textId="4E8564D6" w14:paraId="1D1D082B" w14:noSpellErr="1">
      <w:pPr>
        <w:pStyle w:val="ListParagraph"/>
        <w:numPr>
          <w:ilvl w:val="0"/>
          <w:numId w:val="12"/>
        </w:numPr>
      </w:pPr>
      <w:r w:rsidR="6EC46E6E">
        <w:t xml:space="preserve">Each plugin/component has visibility level, defines which users can see the feature: All / Beta. </w:t>
      </w:r>
    </w:p>
    <w:p w:rsidR="6EC46E6E" w:rsidP="02D9AAC5" w:rsidRDefault="6EC46E6E" w14:paraId="71FFB5EA" w14:textId="7A1CDF2A" w14:noSpellErr="1">
      <w:pPr>
        <w:pStyle w:val="Normal"/>
        <w:ind w:left="720"/>
      </w:pPr>
      <w:r w:rsidR="6EC46E6E">
        <w:t xml:space="preserve">Studio will display the plugins according to this field and the user permission. </w:t>
      </w:r>
    </w:p>
    <w:p w:rsidR="23C70D12" w:rsidP="02D9AAC5" w:rsidRDefault="23C70D12" w14:textId="1D1D082B" w14:paraId="76E9548C">
      <w:pPr>
        <w:pStyle w:val="ListParagraph"/>
        <w:numPr>
          <w:ilvl w:val="0"/>
          <w:numId w:val="12"/>
        </w:numPr>
      </w:pPr>
      <w:r>
        <w:t xml:space="preserve">Each parameter will be from some type: number/color/text/url/selection. And we’ll create the menu dynamically from the JSON. </w:t>
      </w:r>
    </w:p>
    <w:p w:rsidR="21723A5E" w:rsidP="02D9AAC5" w:rsidRDefault="21723A5E" w14:textId="3DA22C4D" w14:paraId="66803F1B" w14:noSpellErr="1">
      <w:pPr>
        <w:pStyle w:val="ListParagraph"/>
        <w:numPr>
          <w:ilvl w:val="0"/>
          <w:numId w:val="12"/>
        </w:numPr>
      </w:pPr>
      <w:r w:rsidR="21723A5E">
        <w:t xml:space="preserve">The manifest structure will be hierarchic and will contain default values.</w:t>
      </w:r>
    </w:p>
    <w:p w:rsidR="21723A5E" w:rsidP="02D9AAC5" w:rsidRDefault="21723A5E" w14:textId="35453CC5" w14:paraId="3775BC58">
      <w:pPr>
        <w:pStyle w:val="Normal"/>
      </w:pPr>
      <w:r w:rsidR="6EC46E6E">
        <w:t xml:space="preserve">For example, this featuresConfig contains two plugins - nielsen and comscore, that will be under "Analytics" tab:</w:t>
      </w:r>
    </w:p>
    <w:p w:rsidR="21723A5E" w:rsidP="02D9AAC5" w:rsidRDefault="21723A5E" w14:textId="61EF9A89" w14:paraId="011C84D9" w14:noSpellErr="1">
      <w:pPr>
        <w:pStyle w:val="Normal"/>
      </w:pPr>
      <w:r w:rsidRPr="21723A5E" w:rsidR="21723A5E">
        <w:rPr>
          <w:color w:val="808080" w:themeColor="text1" w:themeTint="7F"/>
          <w:lang w:val="en-US"/>
        </w:rPr>
        <w:t xml:space="preserve">{"properties": [</w:t>
      </w:r>
    </w:p>
    <w:p w:rsidR="21723A5E" w:rsidP="02D9AAC5" w:rsidRDefault="21723A5E" w14:textId="29A7D3D3" w14:paraId="092D80F0" w14:noSpellErr="1">
      <w:pPr>
        <w:pStyle w:val="Normal"/>
      </w:pPr>
      <w:r w:rsidRPr="21723A5E" w:rsidR="21723A5E">
        <w:rPr>
          <w:color w:val="808080" w:themeColor="text1" w:themeTint="7F"/>
          <w:lang w:val="en-US"/>
        </w:rPr>
        <w:t xml:space="preserve">    {</w:t>
      </w:r>
    </w:p>
    <w:p w:rsidR="21723A5E" w:rsidP="02D9AAC5" w:rsidRDefault="21723A5E" w14:textId="17E1F5D5" w14:paraId="34CDD819" w14:noSpellErr="1">
      <w:pPr>
        <w:pStyle w:val="Normal"/>
      </w:pPr>
      <w:r w:rsidRPr="21723A5E" w:rsidR="21723A5E">
        <w:rPr>
          <w:color w:val="808080" w:themeColor="text1" w:themeTint="7F"/>
          <w:lang w:val="en-US"/>
        </w:rPr>
        <w:t xml:space="preserve">        "label": "Analytics",</w:t>
      </w:r>
    </w:p>
    <w:p w:rsidR="21723A5E" w:rsidP="02D9AAC5" w:rsidRDefault="21723A5E" w14:textId="58383D23" w14:paraId="439A71A6" w14:noSpellErr="1">
      <w:pPr>
        <w:pStyle w:val="Normal"/>
      </w:pPr>
      <w:r w:rsidRPr="21723A5E" w:rsidR="21723A5E">
        <w:rPr>
          <w:color w:val="808080" w:themeColor="text1" w:themeTint="7F"/>
          <w:lang w:val="en-US"/>
        </w:rPr>
        <w:t xml:space="preserve">        "type": "menu",</w:t>
      </w:r>
    </w:p>
    <w:p w:rsidR="21723A5E" w:rsidP="02D9AAC5" w:rsidRDefault="21723A5E" w14:textId="7B4C06F5" w14:paraId="7FB6BB4E">
      <w:pPr>
        <w:pStyle w:val="Normal"/>
      </w:pPr>
      <w:r w:rsidRPr="21723A5E" w:rsidR="21723A5E">
        <w:rPr>
          <w:color w:val="808080" w:themeColor="text1" w:themeTint="7F"/>
          <w:lang w:val="en-US"/>
        </w:rPr>
        <w:t xml:space="preserve">        "model": "basicDisplay",</w:t>
      </w:r>
    </w:p>
    <w:p w:rsidR="21723A5E" w:rsidP="02D9AAC5" w:rsidRDefault="21723A5E" w14:textId="5F781487" w14:paraId="1FB34BEC" w14:noSpellErr="1">
      <w:pPr>
        <w:pStyle w:val="Normal"/>
      </w:pPr>
      <w:r w:rsidRPr="21723A5E" w:rsidR="21723A5E">
        <w:rPr>
          <w:color w:val="808080" w:themeColor="text1" w:themeTint="7F"/>
          <w:lang w:val="en-US"/>
        </w:rPr>
        <w:t xml:space="preserve">        "children": [</w:t>
      </w:r>
    </w:p>
    <w:p w:rsidR="21723A5E" w:rsidP="02D9AAC5" w:rsidRDefault="21723A5E" w14:textId="36857979" w14:paraId="61A12353" w14:noSpellErr="1">
      <w:pPr>
        <w:pStyle w:val="Normal"/>
      </w:pPr>
      <w:r w:rsidRPr="21723A5E" w:rsidR="21723A5E">
        <w:rPr>
          <w:color w:val="808080" w:themeColor="text1" w:themeTint="7F"/>
          <w:lang w:val="en-US"/>
        </w:rPr>
        <w:t xml:space="preserve">            </w:t>
      </w:r>
      <w:r w:rsidRPr="21723A5E" w:rsidR="21723A5E">
        <w:rPr>
          <w:color w:val="808080" w:themeColor="text1" w:themeTint="7F"/>
          <w:lang w:val="en-US"/>
        </w:rPr>
        <w:t xml:space="preserve"> {</w:t>
      </w:r>
    </w:p>
    <w:p w:rsidR="21723A5E" w:rsidP="02D9AAC5" w:rsidRDefault="21723A5E" w14:textId="7D705985" w14:paraId="224046E0" w14:noSpellErr="1">
      <w:pPr>
        <w:pStyle w:val="Normal"/>
        <w:ind w:left="0"/>
      </w:pPr>
      <w:r w:rsidRPr="21723A5E" w:rsidR="21723A5E">
        <w:rPr>
          <w:color w:val="808080" w:themeColor="text1" w:themeTint="7F"/>
          <w:lang w:val="en-US"/>
        </w:rPr>
        <w:t xml:space="preserve">                        "label": "Nielsen",</w:t>
      </w:r>
    </w:p>
    <w:p w:rsidR="21723A5E" w:rsidP="02D9AAC5" w:rsidRDefault="21723A5E" w14:textId="3ED73C24" w14:paraId="5AADD86E" w14:noSpellErr="1">
      <w:pPr>
        <w:pStyle w:val="Normal"/>
        <w:ind w:left="0"/>
      </w:pPr>
      <w:r w:rsidRPr="21723A5E" w:rsidR="21723A5E">
        <w:rPr>
          <w:color w:val="808080" w:themeColor="text1" w:themeTint="7F"/>
          <w:lang w:val="en-US"/>
        </w:rPr>
        <w:t xml:space="preserve">                        "type": "checkbox",</w:t>
      </w:r>
    </w:p>
    <w:p w:rsidR="21723A5E" w:rsidP="02D9AAC5" w:rsidRDefault="21723A5E" w14:textId="06BC7AC9" w14:paraId="61AEE46A" w14:noSpellErr="1">
      <w:pPr>
        <w:pStyle w:val="Normal"/>
        <w:ind w:left="0"/>
      </w:pPr>
      <w:r w:rsidRPr="21723A5E" w:rsidR="21723A5E">
        <w:rPr>
          <w:color w:val="808080" w:themeColor="text1" w:themeTint="7F"/>
          <w:lang w:val="en-US"/>
        </w:rPr>
        <w:t xml:space="preserve">                        "default": true,</w:t>
      </w:r>
    </w:p>
    <w:p w:rsidR="21723A5E" w:rsidP="02D9AAC5" w:rsidRDefault="21723A5E" w14:textId="50FE2264" w14:paraId="3074360F" w14:noSpellErr="1">
      <w:pPr>
        <w:pStyle w:val="Normal"/>
        <w:ind w:left="0"/>
      </w:pPr>
      <w:r w:rsidRPr="21723A5E" w:rsidR="21723A5E">
        <w:rPr>
          <w:color w:val="808080" w:themeColor="text1" w:themeTint="7F"/>
          <w:lang w:val="en-US"/>
        </w:rPr>
        <w:t xml:space="preserve">                        "model": "info"</w:t>
      </w:r>
    </w:p>
    <w:p w:rsidR="21723A5E" w:rsidP="02D9AAC5" w:rsidRDefault="21723A5E" w14:textId="7DB7CE98" w14:paraId="5F885632" w14:noSpellErr="1">
      <w:pPr>
        <w:pStyle w:val="Normal"/>
        <w:ind w:left="0"/>
      </w:pPr>
      <w:r w:rsidRPr="21723A5E" w:rsidR="21723A5E">
        <w:rPr>
          <w:color w:val="808080" w:themeColor="text1" w:themeTint="7F"/>
          <w:lang w:val="en-US"/>
        </w:rPr>
        <w:t xml:space="preserve">                    },</w:t>
      </w:r>
    </w:p>
    <w:p w:rsidR="21723A5E" w:rsidP="02D9AAC5" w:rsidRDefault="21723A5E" w14:textId="4C8DF37D" w14:paraId="09DAB621" w14:noSpellErr="1">
      <w:pPr>
        <w:pStyle w:val="Normal"/>
        <w:ind w:left="0"/>
      </w:pPr>
      <w:r w:rsidRPr="21723A5E" w:rsidR="21723A5E">
        <w:rPr>
          <w:color w:val="808080" w:themeColor="text1" w:themeTint="7F"/>
          <w:lang w:val="en-US"/>
        </w:rPr>
        <w:t xml:space="preserve">                    {</w:t>
      </w:r>
    </w:p>
    <w:p w:rsidR="21723A5E" w:rsidP="02D9AAC5" w:rsidRDefault="21723A5E" w14:textId="3F183840" w14:paraId="270298D7">
      <w:pPr>
        <w:pStyle w:val="Normal"/>
        <w:ind w:left="0"/>
      </w:pPr>
      <w:r w:rsidRPr="21723A5E" w:rsidR="21723A5E">
        <w:rPr>
          <w:color w:val="808080" w:themeColor="text1" w:themeTint="7F"/>
          <w:lang w:val="en-US"/>
        </w:rPr>
        <w:t xml:space="preserve">                        "label": "Comscore",</w:t>
      </w:r>
    </w:p>
    <w:p w:rsidR="21723A5E" w:rsidP="02D9AAC5" w:rsidRDefault="21723A5E" w14:textId="627E6691" w14:paraId="41469A5D" w14:noSpellErr="1">
      <w:pPr>
        <w:pStyle w:val="Normal"/>
        <w:ind w:left="0"/>
      </w:pPr>
      <w:r w:rsidRPr="21723A5E" w:rsidR="21723A5E">
        <w:rPr>
          <w:color w:val="808080" w:themeColor="text1" w:themeTint="7F"/>
          <w:lang w:val="en-US"/>
        </w:rPr>
        <w:t xml:space="preserve">                        "type": "checkbox",</w:t>
      </w:r>
    </w:p>
    <w:p w:rsidR="21723A5E" w:rsidP="02D9AAC5" w:rsidRDefault="21723A5E" w14:textId="3AA2911B" w14:paraId="335A9F9F" w14:noSpellErr="1">
      <w:pPr>
        <w:pStyle w:val="Normal"/>
        <w:ind w:left="0"/>
      </w:pPr>
      <w:r w:rsidRPr="21723A5E" w:rsidR="21723A5E">
        <w:rPr>
          <w:color w:val="808080" w:themeColor="text1" w:themeTint="7F"/>
          <w:lang w:val="en-US"/>
        </w:rPr>
        <w:t xml:space="preserve">                        "default": true,</w:t>
      </w:r>
    </w:p>
    <w:p w:rsidR="21723A5E" w:rsidP="02D9AAC5" w:rsidRDefault="21723A5E" w14:textId="5BBA5303" w14:paraId="3EEE3E9E" w14:noSpellErr="1">
      <w:pPr>
        <w:pStyle w:val="Normal"/>
        <w:ind w:left="0"/>
      </w:pPr>
      <w:r w:rsidRPr="21723A5E" w:rsidR="21723A5E">
        <w:rPr>
          <w:color w:val="808080" w:themeColor="text1" w:themeTint="7F"/>
          <w:lang w:val="en-US"/>
        </w:rPr>
        <w:t xml:space="preserve">                        "model": "share"</w:t>
      </w:r>
    </w:p>
    <w:p w:rsidR="21723A5E" w:rsidP="02D9AAC5" w:rsidRDefault="21723A5E" w14:textId="6D1CA849" w14:paraId="492F89B1" w14:noSpellErr="1">
      <w:pPr>
        <w:pStyle w:val="Normal"/>
        <w:ind w:left="0"/>
      </w:pPr>
      <w:r w:rsidRPr="21723A5E" w:rsidR="21723A5E">
        <w:rPr>
          <w:color w:val="808080" w:themeColor="text1" w:themeTint="7F"/>
          <w:lang w:val="en-US"/>
        </w:rPr>
        <w:t xml:space="preserve">                    }</w:t>
      </w:r>
    </w:p>
    <w:p w:rsidR="21723A5E" w:rsidP="02D9AAC5" w:rsidRDefault="21723A5E" w14:textId="175C316C" w14:paraId="5EB8112C" w14:noSpellErr="1">
      <w:pPr>
        <w:pStyle w:val="Normal"/>
        <w:ind w:left="708" w:firstLine="0"/>
      </w:pPr>
      <w:r w:rsidRPr="21723A5E" w:rsidR="21723A5E">
        <w:rPr>
          <w:color w:val="808080" w:themeColor="text1" w:themeTint="7F"/>
          <w:lang w:val="en-US"/>
        </w:rPr>
        <w:t xml:space="preserve">}</w:t>
      </w:r>
    </w:p>
    <w:p w:rsidR="21723A5E" w:rsidP="02D9AAC5" w:rsidRDefault="21723A5E" w14:textId="433FB5FB" w14:paraId="5902AF90" w14:noSpellErr="1">
      <w:pPr>
        <w:pStyle w:val="Normal"/>
        <w:ind w:left="0" w:firstLine="0"/>
      </w:pPr>
      <w:r w:rsidRPr="21723A5E" w:rsidR="21723A5E">
        <w:rPr>
          <w:color w:val="808080" w:themeColor="text1" w:themeTint="7F"/>
          <w:lang w:val="en-US"/>
        </w:rPr>
        <w:t xml:space="preserve">  }</w:t>
      </w:r>
    </w:p>
    <w:p w:rsidR="21723A5E" w:rsidP="02D9AAC5" w:rsidRDefault="21723A5E" w14:textId="77777777" w14:paraId="4C7C8975" w14:noSpellErr="1">
      <w:pPr>
        <w:pStyle w:val="Normal"/>
        <w:ind w:left="0" w:firstLine="0"/>
      </w:pPr>
      <w:r w:rsidRPr="21723A5E" w:rsidR="21723A5E">
        <w:rPr>
          <w:color w:val="808080" w:themeColor="text1" w:themeTint="7F"/>
          <w:lang w:val="en-US"/>
        </w:rPr>
        <w:t xml:space="preserve">}</w:t>
      </w:r>
    </w:p>
    <w:p w:rsidR="7A82C974" w:rsidP="02D9AAC5" w:rsidRDefault="7A82C974" w14:textId="188689D0" w14:paraId="15456A70">
      <w:pPr>
        <w:pStyle w:val="Normal"/>
        <w:ind w:left="0" w:firstLine="0"/>
      </w:pPr>
      <w:r w:rsidRPr="7A82C974" w:rsidR="7A82C974">
        <w:rPr>
          <w:color w:val="808080" w:themeColor="text1" w:themeTint="7F"/>
          <w:lang w:val="en-US"/>
        </w:rPr>
        <w:t xml:space="preserve"/>
      </w:r>
    </w:p>
    <w:p w:rsidR="7A82C974" w:rsidP="02D9AAC5" w:rsidRDefault="7A82C974" w14:textId="7B75F24F" w14:paraId="03101B17" w14:noSpellErr="1">
      <w:pPr>
        <w:pStyle w:val="Heading3"/>
      </w:pPr>
      <w:r w:rsidRPr="7A82C974" w:rsidR="7A82C974">
        <w:rPr>
          <w:lang w:val="en-US"/>
        </w:rPr>
        <w:t xml:space="preserve">Glossary</w:t>
      </w:r>
    </w:p>
    <w:tbl>
      <w:tblPr>
        <w:tblStyle w:val="TableGrid"/>
        <w:tblW w:w="0" w:type="auto"/>
      </w:tblPr>
      <w:tblGrid>
        <w:gridCol/>
        <w:gridCol/>
        <w:gridCol/>
      </w:tblGrid>
      <w:tr w:rsidR="7A82C974" w:rsidTr="02D9AAC5" w14:paraId="5BFACA09">
        <w:tc>
          <w:p w:rsidR="7A82C974" w:rsidP="02D9AAC5" w:rsidRDefault="7A82C974" w14:paraId="6E5C7620" w14:textId="71119DBA" w14:noSpellErr="1">
            <w:pPr>
              <w:pStyle w:val="Normal"/>
              <w:ind/>
            </w:pPr>
            <w:r w:rsidRPr="7A82C974" w:rsidR="7A82C974">
              <w:t>Name</w:t>
            </w:r>
          </w:p>
        </w:tc>
        <w:tc>
          <w:p w:rsidR="7A82C974" w:rsidP="02D9AAC5" w:rsidRDefault="7A82C974" w14:paraId="4C4D0B24" w14:textId="080A8708" w14:noSpellErr="1">
            <w:pPr>
              <w:pStyle w:val="Normal"/>
              <w:ind/>
            </w:pPr>
            <w:r w:rsidRPr="7A82C974" w:rsidR="7A82C974">
              <w:t>Description</w:t>
            </w:r>
          </w:p>
        </w:tc>
        <w:tc>
          <w:p w:rsidR="7A82C974" w:rsidP="02D9AAC5" w:rsidRDefault="7A82C974" w14:paraId="12891D15" w14:textId="26CB471F" w14:noSpellErr="1">
            <w:pPr>
              <w:pStyle w:val="Normal"/>
              <w:ind/>
            </w:pPr>
            <w:r w:rsidRPr="7A82C974" w:rsidR="7A82C974">
              <w:t>Used by</w:t>
            </w:r>
          </w:p>
        </w:tc>
      </w:tr>
      <w:tr w:rsidR="7A82C974" w:rsidTr="02D9AAC5" w14:paraId="55B4CE72">
        <w:tc>
          <w:p w:rsidR="7A82C974" w:rsidP="02D9AAC5" w:rsidRDefault="7A82C974" w14:paraId="28F42795" w14:textId="289E5EDC" w14:noSpellErr="1">
            <w:pPr>
              <w:pStyle w:val="Normal"/>
              <w:ind/>
            </w:pPr>
            <w:r w:rsidR="7A82C974">
              <w:t>featuresConfig.json</w:t>
            </w:r>
          </w:p>
        </w:tc>
        <w:tc>
          <w:p w:rsidR="7A82C974" w:rsidP="02D9AAC5" w:rsidRDefault="7A82C974" w14:paraId="3C1B2B05" w14:textId="5CC7FA89" w14:noSpellErr="1">
            <w:pPr>
              <w:pStyle w:val="Normal"/>
              <w:ind/>
            </w:pPr>
            <w:r w:rsidRPr="7A82C974" w:rsidR="7A82C974">
              <w:t>JSON file that contains all available features. Will be Included in HTML5 lib.</w:t>
            </w:r>
          </w:p>
        </w:tc>
        <w:tc>
          <w:p w:rsidR="7A82C974" w:rsidP="02D9AAC5" w:rsidRDefault="7A82C974" w14:paraId="2DF8EC0C" w14:textId="17FA3FEC" w14:noSpellErr="1">
            <w:pPr>
              <w:pStyle w:val="Normal"/>
              <w:ind/>
            </w:pPr>
            <w:r w:rsidRPr="7A82C974" w:rsidR="7A82C974">
              <w:t>Create new player, Edit player</w:t>
            </w:r>
          </w:p>
        </w:tc>
      </w:tr>
      <w:tr w:rsidR="7A82C974" w:rsidTr="02D9AAC5" w14:paraId="51196296">
        <w:tc>
          <w:p w:rsidR="7A82C974" w:rsidP="02D9AAC5" w:rsidRDefault="7A82C974" w14:paraId="622F34C7" w14:textId="4F2F0470" w14:noSpellErr="1">
            <w:pPr>
              <w:pStyle w:val="Normal"/>
              <w:ind/>
            </w:pPr>
            <w:r w:rsidR="7A82C974">
              <w:t>defaultConfig.json</w:t>
            </w:r>
          </w:p>
        </w:tc>
        <w:tc>
          <w:p w:rsidR="7A82C974" w:rsidP="02D9AAC5" w:rsidRDefault="7A82C974" w14:paraId="123FACE4" w14:textId="76209EFA">
            <w:pPr>
              <w:pStyle w:val="Normal"/>
              <w:ind/>
            </w:pPr>
            <w:r w:rsidRPr="7A82C974" w:rsidR="7A82C974">
              <w:t>Json file that represents default player config.</w:t>
            </w:r>
          </w:p>
        </w:tc>
        <w:tc>
          <w:p w:rsidR="7A82C974" w:rsidP="02D9AAC5" w:rsidRDefault="7A82C974" w14:paraId="606DA1BE" w14:textId="603645E5" w14:noSpellErr="1">
            <w:pPr>
              <w:pStyle w:val="Normal"/>
              <w:ind/>
            </w:pPr>
            <w:r w:rsidRPr="7A82C974" w:rsidR="7A82C974">
              <w:t>Create new player</w:t>
            </w:r>
          </w:p>
        </w:tc>
      </w:tr>
      <w:tr w:rsidR="7A82C974" w:rsidTr="02D9AAC5" w14:paraId="081E37AD">
        <w:tc>
          <w:p w:rsidR="7A82C974" w:rsidP="02D9AAC5" w:rsidRDefault="7A82C974" w14:paraId="067DD49B" w14:textId="7532D97B" w14:noSpellErr="1">
            <w:pPr>
              <w:pStyle w:val="Normal"/>
              <w:ind/>
            </w:pPr>
            <w:r w:rsidR="7A82C974">
              <w:t>tempConfig.json</w:t>
            </w:r>
          </w:p>
        </w:tc>
        <w:tc>
          <w:p w:rsidR="7A82C974" w:rsidP="02D9AAC5" w:rsidRDefault="7A82C974" w14:paraId="31D7DEA3" w14:textId="2E6A4A3D">
            <w:pPr>
              <w:pStyle w:val="Normal"/>
              <w:ind/>
            </w:pPr>
            <w:r w:rsidRPr="7A82C974" w:rsidR="7A82C974">
              <w:t>Json file that represents the current preview player config. Being updated upon feature change.</w:t>
            </w:r>
          </w:p>
        </w:tc>
        <w:tc>
          <w:p w:rsidR="7A82C974" w:rsidP="02D9AAC5" w:rsidRDefault="7A82C974" w14:paraId="258D3FFD" w14:textId="63B45F5E" w14:noSpellErr="1">
            <w:pPr>
              <w:pStyle w:val="Normal"/>
              <w:ind/>
            </w:pPr>
            <w:r w:rsidRPr="7A82C974" w:rsidR="7A82C974">
              <w:t>Edit player</w:t>
            </w:r>
          </w:p>
        </w:tc>
      </w:tr>
      <w:tr w:rsidR="7A82C974" w:rsidTr="02D9AAC5" w14:paraId="5C16B830">
        <w:tc>
          <w:p w:rsidR="7A82C974" w:rsidP="02D9AAC5" w:rsidRDefault="7A82C974" w14:paraId="2C8FFA6A" w14:textId="25362743" w14:noSpellErr="1">
            <w:pPr>
              <w:pStyle w:val="Normal"/>
              <w:ind/>
            </w:pPr>
            <w:r w:rsidR="7A82C974">
              <w:t>tempFeatures.json</w:t>
            </w:r>
          </w:p>
        </w:tc>
        <w:tc>
          <w:p w:rsidR="7A82C974" w:rsidP="02D9AAC5" w:rsidRDefault="7A82C974" w14:paraId="24621A47" w14:textId="33E9AF9E">
            <w:pPr>
              <w:pStyle w:val="Normal"/>
              <w:ind/>
            </w:pPr>
            <w:r w:rsidRPr="7A82C974" w:rsidR="7A82C974">
              <w:t>Json file that represents the current available features, merged with the values from the current config</w:t>
            </w:r>
          </w:p>
        </w:tc>
        <w:tc>
          <w:p w:rsidR="7A82C974" w:rsidP="02D9AAC5" w:rsidRDefault="7A82C974" w14:paraId="49D69F32" w14:textId="5E8F7A30" w14:noSpellErr="1">
            <w:pPr>
              <w:pStyle w:val="Normal"/>
              <w:ind/>
            </w:pPr>
            <w:r w:rsidRPr="7A82C974" w:rsidR="7A82C974">
              <w:t>Edit player</w:t>
            </w:r>
          </w:p>
        </w:tc>
      </w:tr>
    </w:tbl>
    <w:p w:rsidR="21723A5E" w:rsidP="02D9AAC5" w:rsidRDefault="21723A5E" w14:textId="1B2FB507" w14:paraId="01ADB4C4">
      <w:pPr>
        <w:pStyle w:val="Normal"/>
      </w:pPr>
      <w:r w:rsidR="21723A5E">
        <w:t/>
      </w:r>
    </w:p>
    <w:p w:rsidR="58CD47B4" w:rsidP="02D9AAC5" w:rsidRDefault="58CD47B4" w14:textId="0CA2A958" w14:paraId="0CA2A958" w14:noSpellErr="1">
      <w:pPr>
        <w:pStyle w:val="Heading2"/>
      </w:pPr>
      <w:r w:rsidRPr="58CD47B4" w:rsidR="58CD47B4">
        <w:t>Scenarios</w:t>
      </w:r>
    </w:p>
    <w:p w:rsidR="753EFDF2" w:rsidP="02D9AAC5" w:rsidRDefault="753EFDF2" w14:textId="677D99D0" w14:paraId="17F9A0F8">
      <w:pPr>
        <w:pStyle w:val="Normal"/>
      </w:pPr>
      <w:r w:rsidRPr="58CD47B4" w:rsidR="753EFDF2">
        <w:t/>
      </w:r>
    </w:p>
    <w:p w:rsidR="70071F58" w:rsidP="02D9AAC5" w:rsidRDefault="70071F58" w14:textId="315482D0" w14:paraId="64B1A141" w14:noSpellErr="1">
      <w:pPr>
        <w:pStyle w:val="Heading3"/>
      </w:pPr>
      <w:r w:rsidRPr="70071F58" w:rsidR="70071F58">
        <w:t>Open studio</w:t>
      </w:r>
    </w:p>
    <w:p w:rsidR="70071F58" w:rsidP="02D9AAC5" w:rsidRDefault="70071F58" w14:paraId="7E2A194A" w14:textId="22A78161">
      <w:pPr>
        <w:pStyle w:val="Normal"/>
      </w:pPr>
      <w:r w:rsidRPr="1FA215BC" w:rsidR="1FA215BC">
        <w:t>list uiconfs, load HTML5lib (to retrieve featuresConfig.json), show table</w:t>
      </w:r>
    </w:p>
    <w:p w:rsidR="70071F58" w:rsidP="02D9AAC5" w:rsidRDefault="70071F58" w14:paraId="43DE939C" w14:textId="2867EF6C">
      <w:pPr>
        <w:pStyle w:val="Normal"/>
      </w:pPr>
      <w:r w:rsidRPr="70071F58" w:rsidR="753EFDF2">
        <w:t/>
      </w:r>
    </w:p>
    <w:p w:rsidR="6EC46E6E" w:rsidP="02D9AAC5" w:rsidRDefault="6EC46E6E" w14:paraId="7C1B9498" w14:textId="3D65C5B4" w14:noSpellErr="1">
      <w:pPr>
        <w:pStyle w:val="Heading3"/>
      </w:pPr>
      <w:r w:rsidR="6EC46E6E">
        <w:t>Create New Player</w:t>
      </w:r>
    </w:p>
    <w:p w:rsidR="6EC46E6E" w:rsidP="02D9AAC5" w:rsidRDefault="6EC46E6E" w14:paraId="562B1347" w14:textId="5171D101" w14:noSpellErr="1">
      <w:pPr>
        <w:pStyle w:val="ListParagraph"/>
        <w:numPr>
          <w:ilvl w:val="0"/>
          <w:numId w:val="12"/>
        </w:numPr>
      </w:pPr>
      <w:r w:rsidR="6EC46E6E">
        <w:t xml:space="preserve">load template selection screen: </w:t>
      </w:r>
      <w:r w:rsidRPr="6EC46E6E" w:rsidR="6EC46E6E">
        <w:rPr>
          <w:color w:val="C42F1A" w:themeColor="accent5"/>
        </w:rPr>
        <w:t>(Phase II)</w:t>
      </w:r>
    </w:p>
    <w:p w:rsidR="6EC46E6E" w:rsidP="02D9AAC5" w:rsidRDefault="6EC46E6E" w14:paraId="428C0546" w14:textId="595423CC">
      <w:pPr>
        <w:pStyle w:val="ListParagraph"/>
        <w:numPr>
          <w:ilvl w:val="1"/>
          <w:numId w:val="12"/>
        </w:numPr>
      </w:pPr>
      <w:r w:rsidR="6EC46E6E">
        <w:t xml:space="preserve">API call: uiconf --&gt; list with "template" tag filter </w:t>
      </w:r>
      <w:r w:rsidRPr="6EC46E6E" w:rsidR="6EC46E6E">
        <w:rPr>
          <w:highlight w:val="yellow"/>
        </w:rPr>
        <w:t>(Not sure: if a partner can create his own templates we should add current partnerId to the filter)</w:t>
      </w:r>
    </w:p>
    <w:p w:rsidR="6EC46E6E" w:rsidP="02D9AAC5" w:rsidRDefault="6EC46E6E" w14:paraId="00BEAB1E" w14:textId="0047CC0A" w14:noSpellErr="1">
      <w:pPr>
        <w:pStyle w:val="ListParagraph"/>
        <w:numPr>
          <w:ilvl w:val="0"/>
          <w:numId w:val="12"/>
        </w:numPr>
      </w:pPr>
      <w:r w:rsidR="6EC46E6E">
        <w:t xml:space="preserve">same flow as "open edit player" only </w:t>
      </w:r>
      <w:r w:rsidRPr="6EC46E6E" w:rsidR="6EC46E6E">
        <w:rPr>
          <w:color w:val="54A021" w:themeColor="accent2"/>
        </w:rPr>
        <w:t>temp.json</w:t>
      </w:r>
      <w:r w:rsidR="6EC46E6E">
        <w:t xml:space="preserve"> will be copied from </w:t>
      </w:r>
      <w:r w:rsidRPr="6EC46E6E" w:rsidR="6EC46E6E">
        <w:rPr>
          <w:color w:val="54A021" w:themeColor="accent2"/>
        </w:rPr>
        <w:t>defaultConfig.json</w:t>
      </w:r>
      <w:r w:rsidRPr="6EC46E6E" w:rsidR="6EC46E6E">
        <w:t xml:space="preserve"> </w:t>
      </w:r>
    </w:p>
    <w:p w:rsidR="6EC46E6E" w:rsidP="02D9AAC5" w:rsidRDefault="6EC46E6E" w14:paraId="7874E7CE" w14:textId="459530C2">
      <w:pPr>
        <w:pStyle w:val="Normal"/>
      </w:pPr>
      <w:r w:rsidRPr="6EC46E6E" w:rsidR="753EFDF2">
        <w:t/>
      </w:r>
    </w:p>
    <w:p w:rsidR="21723A5E" w:rsidP="02D9AAC5" w:rsidRDefault="21723A5E" w14:paraId="1912C607" w14:textId="02676851">
      <w:pPr>
        <w:pStyle w:val="Heading3"/>
      </w:pPr>
      <w:r w:rsidR="6EC46E6E">
        <w:t/>
      </w:r>
    </w:p>
    <w:p w:rsidR="6EC46E6E" w:rsidP="02D9AAC5" w:rsidRDefault="6EC46E6E" w14:textId="4851D0F5" w14:paraId="0829E7D9" w14:noSpellErr="1">
      <w:pPr>
        <w:pStyle w:val="Heading3"/>
      </w:pPr>
      <w:r w:rsidR="21723A5E">
        <w:t>Open Edit Player</w:t>
      </w:r>
    </w:p>
    <w:p w:rsidR="21723A5E" w:rsidP="02D9AAC5" w:rsidRDefault="21723A5E" w14:paraId="4FD2D291" w14:textId="1AC7B6F3" w14:noSpellErr="1">
      <w:pPr>
        <w:pStyle w:val="Normal"/>
      </w:pPr>
      <w:r w:rsidR="21723A5E">
        <w:t>When user opens the "edit player" page the following actions will occur:</w:t>
      </w:r>
    </w:p>
    <w:p w:rsidR="21723A5E" w:rsidP="02D9AAC5" w:rsidRDefault="21723A5E" w14:paraId="07F3193D" w14:textId="3FE64F06">
      <w:pPr>
        <w:pStyle w:val="ListParagraph"/>
        <w:numPr>
          <w:ilvl w:val="0"/>
          <w:numId w:val="6"/>
        </w:numPr>
      </w:pPr>
      <w:r w:rsidR="21723A5E">
        <w:t>API call: uiconf--&gt;get(uiconf ID)</w:t>
      </w:r>
    </w:p>
    <w:p w:rsidR="21723A5E" w:rsidP="02D9AAC5" w:rsidRDefault="21723A5E" w14:paraId="0B12022E" w14:textId="191483EF">
      <w:pPr>
        <w:pStyle w:val="ListParagraph"/>
        <w:numPr>
          <w:ilvl w:val="0"/>
          <w:numId w:val="6"/>
        </w:numPr>
      </w:pPr>
      <w:r w:rsidR="21723A5E">
        <w:t xml:space="preserve">take the returned uiconf's JSON and copy it into temp.JSON. </w:t>
      </w:r>
      <w:r w:rsidRPr="21723A5E" w:rsidR="21723A5E">
        <w:rPr>
          <w:color w:val="54A021" w:themeColor="accent2"/>
        </w:rPr>
        <w:t>temp.json</w:t>
      </w:r>
      <w:r w:rsidR="21723A5E">
        <w:t xml:space="preserve"> is the config that will be used by the embedded preview player:</w:t>
      </w:r>
    </w:p>
    <w:p w:rsidR="21723A5E" w:rsidP="02D9AAC5" w:rsidRDefault="21723A5E" w14:paraId="7A845B17" w14:textId="1EA002D6" w14:noSpellErr="1">
      <w:pPr>
        <w:pStyle w:val="Normal"/>
        <w:ind w:left="720"/>
      </w:pPr>
      <w:r w:rsidRPr="21723A5E" w:rsidR="21723A5E">
        <w:rPr>
          <w:color w:val="808080" w:themeColor="text1" w:themeTint="7F"/>
          <w:lang w:val="en-US"/>
        </w:rPr>
        <w:t>kWidget.embed({</w:t>
      </w:r>
    </w:p>
    <w:p w:rsidR="21723A5E" w:rsidP="02D9AAC5" w:rsidRDefault="21723A5E" w14:paraId="359D73FA" w14:textId="7C21EB7C">
      <w:pPr>
        <w:pStyle w:val="Normal"/>
        <w:ind w:left="720"/>
      </w:pPr>
      <w:r w:rsidRPr="21723A5E" w:rsidR="21723A5E">
        <w:rPr>
          <w:color w:val="808080" w:themeColor="text1" w:themeTint="7F"/>
          <w:lang w:val="en-US"/>
        </w:rPr>
        <w:t>'targetId': 'myVideoTarget',</w:t>
      </w:r>
    </w:p>
    <w:p w:rsidR="21723A5E" w:rsidP="02D9AAC5" w:rsidRDefault="21723A5E" w14:paraId="521CD3AA" w14:textId="6471459E">
      <w:pPr>
        <w:pStyle w:val="Normal"/>
        <w:ind w:left="720"/>
      </w:pPr>
      <w:r w:rsidRPr="21723A5E" w:rsidR="21723A5E">
        <w:rPr>
          <w:color w:val="808080" w:themeColor="text1" w:themeTint="7F"/>
          <w:lang w:val="en-US"/>
        </w:rPr>
        <w:t>'partnerId': [pid],</w:t>
      </w:r>
    </w:p>
    <w:p w:rsidR="21723A5E" w:rsidP="02D9AAC5" w:rsidRDefault="21723A5E" w14:paraId="1347520D" w14:textId="7869AFFF">
      <w:pPr>
        <w:pStyle w:val="Normal"/>
        <w:ind w:left="720"/>
      </w:pPr>
      <w:r w:rsidRPr="21723A5E" w:rsidR="21723A5E">
        <w:rPr>
          <w:color w:val="808080" w:themeColor="text1" w:themeTint="7F"/>
          <w:lang w:val="en-US"/>
        </w:rPr>
        <w:t>'wid': _[pid],</w:t>
      </w:r>
    </w:p>
    <w:p w:rsidR="21723A5E" w:rsidP="02D9AAC5" w:rsidRDefault="21723A5E" w14:paraId="3C9BBF62" w14:textId="4799A42C">
      <w:pPr>
        <w:pStyle w:val="Normal"/>
        <w:ind w:left="720"/>
      </w:pPr>
      <w:r w:rsidRPr="21723A5E" w:rsidR="21723A5E">
        <w:rPr>
          <w:color w:val="808080" w:themeColor="text1" w:themeTint="7F"/>
          <w:lang w:val="en-US"/>
        </w:rPr>
        <w:t>'uiconf_id' : [uiconfId],</w:t>
      </w:r>
    </w:p>
    <w:p w:rsidR="21723A5E" w:rsidP="02D9AAC5" w:rsidRDefault="21723A5E" w14:paraId="056019A5" w14:textId="4C445E14">
      <w:pPr>
        <w:pStyle w:val="Normal"/>
        <w:ind w:left="720"/>
      </w:pPr>
      <w:r w:rsidRPr="21723A5E" w:rsidR="21723A5E">
        <w:rPr>
          <w:color w:val="808080" w:themeColor="text1" w:themeTint="7F"/>
          <w:lang w:val="en-US"/>
        </w:rPr>
        <w:t>'entry_id' : [entryId],</w:t>
      </w:r>
    </w:p>
    <w:p w:rsidR="21723A5E" w:rsidP="02D9AAC5" w:rsidRDefault="21723A5E" w14:paraId="1566C4B8" w14:textId="6F0D879F">
      <w:pPr>
        <w:pStyle w:val="Normal"/>
        <w:ind w:left="720"/>
      </w:pPr>
      <w:r w:rsidRPr="21723A5E" w:rsidR="21723A5E">
        <w:rPr>
          <w:color w:val="808080" w:themeColor="text1" w:themeTint="7F"/>
          <w:lang w:val="en-US"/>
        </w:rPr>
        <w:t>'flashvars':{</w:t>
      </w:r>
    </w:p>
    <w:p w:rsidR="21723A5E" w:rsidP="02D9AAC5" w:rsidRDefault="21723A5E" w14:paraId="21DB6510" w14:textId="3CE113EB">
      <w:pPr>
        <w:pStyle w:val="Normal"/>
        <w:ind w:left="720" w:firstLine="708"/>
      </w:pPr>
      <w:r w:rsidRPr="21723A5E" w:rsidR="21723A5E">
        <w:rPr>
          <w:color w:val="808080" w:themeColor="text1" w:themeTint="7F"/>
          <w:lang w:val="en-US"/>
        </w:rPr>
        <w:t>'confFilePath': 'temp.json'</w:t>
      </w:r>
    </w:p>
    <w:p w:rsidR="21723A5E" w:rsidP="02D9AAC5" w:rsidRDefault="21723A5E" w14:paraId="30F45D64" w14:textId="4FCF377A" w14:noSpellErr="1">
      <w:pPr>
        <w:pStyle w:val="Normal"/>
        <w:ind w:left="720" w:firstLine="708"/>
      </w:pPr>
      <w:r w:rsidRPr="21723A5E" w:rsidR="21723A5E">
        <w:rPr>
          <w:color w:val="808080" w:themeColor="text1" w:themeTint="7F"/>
          <w:lang w:val="en-US"/>
        </w:rPr>
        <w:t>}</w:t>
      </w:r>
    </w:p>
    <w:p w:rsidR="21723A5E" w:rsidP="02D9AAC5" w:rsidRDefault="21723A5E" w14:paraId="1B360E88" w14:textId="3650D465" w14:noSpellErr="1">
      <w:pPr>
        <w:pStyle w:val="Normal"/>
        <w:ind w:left="720"/>
      </w:pPr>
      <w:r w:rsidRPr="21723A5E" w:rsidR="21723A5E">
        <w:rPr>
          <w:color w:val="808080" w:themeColor="text1" w:themeTint="7F"/>
          <w:lang w:val="en-US"/>
        </w:rPr>
        <w:t>})</w:t>
      </w:r>
    </w:p>
    <w:p w:rsidR="21723A5E" w:rsidP="02D9AAC5" w:rsidRDefault="21723A5E" w14:paraId="7DE29175" w14:textId="452BA828">
      <w:pPr>
        <w:pStyle w:val="Normal"/>
        <w:ind w:left="720"/>
      </w:pPr>
      <w:r w:rsidR="21723A5E">
        <w:t/>
      </w:r>
    </w:p>
    <w:p w:rsidR="21723A5E" w:rsidP="02D9AAC5" w:rsidRDefault="21723A5E" w14:paraId="072C6FB2" w14:textId="120E2C3D">
      <w:pPr>
        <w:pStyle w:val="ListParagraph"/>
        <w:numPr>
          <w:ilvl w:val="0"/>
          <w:numId w:val="6"/>
        </w:numPr>
      </w:pPr>
      <w:r w:rsidR="21723A5E">
        <w:t xml:space="preserve">Merge featuresConfig and uiconf JSON into tempFeatures.json. </w:t>
      </w:r>
      <w:r w:rsidRPr="21723A5E" w:rsidR="21723A5E">
        <w:rPr>
          <w:color w:val="54A021" w:themeColor="accent2"/>
        </w:rPr>
        <w:t>tempFeatures.json</w:t>
      </w:r>
      <w:r w:rsidR="21723A5E">
        <w:t xml:space="preserve"> is actually the json that will be used to display features menu, and it will contain default values from the uiconf JSON so all existing configuration will be reflected by the menu.</w:t>
      </w:r>
    </w:p>
    <w:p w:rsidR="21723A5E" w:rsidP="02D9AAC5" w:rsidRDefault="21723A5E" w14:textId="25FD173C" w14:paraId="305E4DE2">
      <w:pPr>
        <w:pStyle w:val="Normal"/>
      </w:pPr>
      <w:r w:rsidR="21723A5E">
        <w:t/>
      </w:r>
    </w:p>
    <w:p w:rsidR="00F24394" w:rsidP="02D9AAC5" w:rsidRDefault="00F24394" w14:paraId="3AAD5B09" w14:textId="77777777"/>
    <w:p w:rsidR="00F24394" w:rsidP="02D9AAC5" w:rsidRDefault="00F24394" w14:paraId="278A2E41" w14:textId="77777777" w14:noSpellErr="1">
      <w:pPr>
        <w:pStyle w:val="Heading3"/>
      </w:pPr>
      <w:r>
        <w:t>Player update</w:t>
      </w:r>
    </w:p>
    <w:p w:rsidR="00EE3CFC" w:rsidP="02D9AAC5" w:rsidRDefault="00EE3CFC" w14:paraId="7B1D401D" w14:textId="6402165A">
      <w:r w:rsidRPr="2E150D1C" w:rsidR="21723A5E">
        <w:rPr>
          <w:i w:val="1"/>
          <w:iCs w:val="1"/>
        </w:rPr>
        <w:t xml:space="preserve">Each plugin will implement configurationUpdate function and will make sure to update the relevant data/UI. </w:t>
      </w:r>
    </w:p>
    <w:p w:rsidR="00EE3CFC" w:rsidP="02D9AAC5" w:rsidRDefault="00EE3CFC" w14:paraId="2C3183D6" w14:textId="69E5B57A">
      <w:r w:rsidRPr="2E150D1C" w:rsidR="2E150D1C">
        <w:rPr>
          <w:i w:val="1"/>
          <w:iCs w:val="1"/>
        </w:rPr>
        <w:t>Each time property will change we’ll use kdp.setAttribute in order to update the plugin and in addition we’ll update the configuration json.</w:t>
      </w:r>
    </w:p>
    <w:p w:rsidR="00EE3CFC" w:rsidP="02D9AAC5" w:rsidRDefault="00EE3CFC" w14:textId="77777777" w14:paraId="029B606B" w14:noSpellErr="1">
      <w:r w:rsidRPr="2E150D1C">
        <w:rPr>
          <w:i w:val="1"/>
          <w:iCs w:val="1"/>
        </w:rPr>
        <w:t>Some changes will required reload the player – we’ll have an attribute in the manifest that will indicate that reload is required.</w:t>
      </w:r>
    </w:p>
    <w:p w:rsidR="2E150D1C" w:rsidP="02D9AAC5" w:rsidRDefault="2E150D1C" w14:textId="4A7D2852" w14:paraId="69E5B57A" w14:noSpellErr="1">
      <w:pPr>
        <w:pStyle w:val="Normal"/>
      </w:pPr>
      <w:r w:rsidRPr="2E150D1C" w:rsidR="2E150D1C">
        <w:rPr>
          <w:i w:val="1"/>
          <w:iCs w:val="1"/>
          <w:highlight w:val="yellow"/>
        </w:rPr>
        <w:t>(TBD - maybe we will always reload the player, then the above logic is unnecessary)</w:t>
      </w:r>
    </w:p>
    <w:p w:rsidR="2E150D1C" w:rsidP="02D9AAC5" w:rsidRDefault="2E150D1C" w14:textId="2462EB62" w14:paraId="74BB0A6F">
      <w:pPr>
        <w:pStyle w:val="Normal"/>
      </w:pPr>
      <w:r w:rsidR="58CD47B4">
        <w:t>Every change we perform will affect on temp.json. Only upon save we will call uiconf--&gt;update with temp.json as the new json config.</w:t>
      </w:r>
    </w:p>
    <w:p w:rsidR="1DA38D88" w:rsidP="02D9AAC5" w:rsidRDefault="1DA38D88" w14:textId="3FD97571" w14:paraId="447F5170">
      <w:pPr>
        <w:pStyle w:val="Normal"/>
      </w:pPr>
      <w:r w:rsidR="1DA38D88">
        <w:t/>
      </w:r>
    </w:p>
    <w:p w:rsidR="1DA38D88" w:rsidP="02D9AAC5" w:rsidRDefault="1DA38D88" w14:textId="258A7FB1" w14:paraId="53E13B25" w14:noSpellErr="1">
      <w:pPr>
        <w:pStyle w:val="Heading3"/>
      </w:pPr>
      <w:r w:rsidR="1DA38D88">
        <w:t>Save Player</w:t>
      </w:r>
    </w:p>
    <w:p w:rsidR="7A82C974" w:rsidP="02D9AAC5" w:rsidRDefault="7A82C974" w14:textId="69B7C974" w14:paraId="213442A3">
      <w:pPr>
        <w:pStyle w:val="ListParagraph"/>
        <w:numPr>
          <w:ilvl w:val="0"/>
          <w:numId w:val="7"/>
        </w:numPr>
      </w:pPr>
      <w:r w:rsidRPr="7A82C974" w:rsidR="7A82C974">
        <w:rPr>
          <w:color w:val="C42F1A" w:themeColor="accent5"/>
        </w:rPr>
        <w:t xml:space="preserve">(Phase II) </w:t>
      </w:r>
      <w:r w:rsidR="6BE15E39">
        <w:t>go over all plugins in temp.JSON add create the matching</w:t>
      </w:r>
      <w:r w:rsidRPr="6BE15E39" w:rsidR="6BE15E39">
        <w:rPr>
          <w:color w:val="54A021" w:themeColor="accent2"/>
        </w:rPr>
        <w:t xml:space="preserve"> pluginsTags </w:t>
      </w:r>
      <w:r w:rsidR="6BE15E39">
        <w:t xml:space="preserve">string. For example, player with playlist and vast plugins will have the following </w:t>
      </w:r>
      <w:r w:rsidRPr="6BE15E39" w:rsidR="6BE15E39">
        <w:rPr>
          <w:color w:val="54A021" w:themeColor="accent2"/>
        </w:rPr>
        <w:t>pluginsTags</w:t>
      </w:r>
      <w:r w:rsidR="6BE15E39">
        <w:t>: playlist,vast</w:t>
      </w:r>
    </w:p>
    <w:p w:rsidR="6BE15E39" w:rsidP="02D9AAC5" w:rsidRDefault="6BE15E39" w14:textId="25B092F6" w14:paraId="1A7B8D2F">
      <w:pPr>
        <w:pStyle w:val="ListParagraph"/>
        <w:numPr>
          <w:ilvl w:val="0"/>
          <w:numId w:val="7"/>
        </w:numPr>
      </w:pPr>
      <w:r w:rsidR="6BE15E39">
        <w:t>API call: uiconf--&gt;update with temp.json and pluginsTags</w:t>
      </w:r>
    </w:p>
    <w:p w:rsidR="00EE3CFC" w:rsidP="02D9AAC5" w:rsidRDefault="00EE3CFC" w14:paraId="1DCE9AC7" w14:textId="77777777"/>
    <w:p w:rsidR="00506A18" w:rsidP="02D9AAC5" w:rsidRDefault="00506A18" w14:paraId="1A1476BA" w14:textId="77777777">
      <w:pPr>
        <w:pStyle w:val="Heading3"/>
      </w:pPr>
      <w:r>
        <w:t>Advance edit (css,js)</w:t>
      </w:r>
    </w:p>
    <w:p w:rsidR="00506A18" w:rsidP="02D9AAC5" w:rsidRDefault="00345E20" w14:paraId="1E1B6B0E" w14:textId="77777777" w14:noSpellErr="1">
      <w:r>
        <w:t>In this section we’ll let the user advance edit his player.</w:t>
      </w:r>
    </w:p>
    <w:p w:rsidR="00345E20" w:rsidP="02D9AAC5" w:rsidRDefault="00345E20" w14:paraId="1CE6B561" w14:textId="77777777">
      <w:r>
        <w:t>Add or replace css, add javascript images and fonts.</w:t>
      </w:r>
    </w:p>
    <w:p w:rsidR="00345E20" w:rsidP="02D9AAC5" w:rsidRDefault="00345E20" w14:paraId="59C9140B" w14:textId="77777777" w14:noSpellErr="1">
      <w:r>
        <w:t>We’ll use the new API in order to upload files to the player.</w:t>
      </w:r>
    </w:p>
    <w:p w:rsidR="00345E20" w:rsidP="02D9AAC5" w:rsidRDefault="00345E20" w14:paraId="1212C09E" w14:textId="77777777" w14:noSpellErr="1">
      <w:r>
        <w:t>All the files reference will be saved in the player configuration.</w:t>
      </w:r>
    </w:p>
    <w:p w:rsidR="00345E20" w:rsidP="02D9AAC5" w:rsidRDefault="00345E20" w14:paraId="74741FF9" w14:textId="36980FAE" w14:noSpellErr="1">
      <w:r>
        <w:t>We’ll include them in the player load in the preview and in production we’ll add them using our resource manager</w:t>
      </w:r>
      <w:r w:rsidR="00F4498F">
        <w:t>. (All</w:t>
      </w:r>
      <w:r>
        <w:t xml:space="preserve"> in one request).</w:t>
      </w:r>
    </w:p>
    <w:p w:rsidR="00345E20" w:rsidP="02D9AAC5" w:rsidRDefault="00911B25" w14:paraId="25FB849A" w14:textId="7A7DBA9B" w14:noSpellErr="1">
      <w:r>
        <w:t>In order to edit the files the user can upload his own ready files or edit them online</w:t>
      </w:r>
      <w:r w:rsidR="00F4498F">
        <w:t>. (</w:t>
      </w:r>
      <w:hyperlink w:history="1" w:anchor="nav=about" r:id="rId9">
        <w:r w:rsidRPr="0067254C">
          <w:rPr>
            <w:rStyle w:val="Hyperlink"/>
          </w:rPr>
          <w:t>http://ace.c9.io/#nav=about</w:t>
        </w:r>
      </w:hyperlink>
      <w:r>
        <w:t>)</w:t>
      </w:r>
    </w:p>
    <w:p w:rsidR="00911B25" w:rsidP="02D9AAC5" w:rsidRDefault="00911B25" w14:textId="77777777" w14:paraId="3D1AC636" w14:noSpellErr="1">
      <w:r w:rsidRPr="00911B25">
        <w:rPr>
          <w:highlight w:val="yellow"/>
        </w:rPr>
        <w:t>TBD – Product need to define this screen</w:t>
      </w:r>
    </w:p>
    <w:p w:rsidR="58CD47B4" w:rsidP="02D9AAC5" w:rsidRDefault="58CD47B4" w14:textId="2076D0FA" w14:paraId="0BB25116">
      <w:pPr>
        <w:pStyle w:val="Normal"/>
      </w:pPr>
      <w:r w:rsidRPr="58CD47B4" w:rsidR="58CD47B4">
        <w:rPr>
          <w:highlight w:val="yellow"/>
        </w:rPr>
        <w:t/>
      </w:r>
    </w:p>
    <w:p w:rsidR="58CD47B4" w:rsidP="02D9AAC5" w:rsidRDefault="58CD47B4" w14:textId="0F6EB704" w14:paraId="68453FCD" w14:noSpellErr="1">
      <w:pPr>
        <w:pStyle w:val="Heading2"/>
      </w:pPr>
      <w:r w:rsidRPr="00911B25" w:rsidR="58CD47B4">
        <w:t>Unit Tests:</w:t>
      </w:r>
    </w:p>
    <w:p w:rsidR="58CD47B4" w:rsidP="02D9AAC5" w:rsidRDefault="58CD47B4" w14:textId="0BB25116" w14:paraId="4EC0E548">
      <w:pPr>
        <w:pStyle w:val="ListParagraph"/>
        <w:numPr>
          <w:ilvl w:val="0"/>
          <w:numId w:val="10"/>
        </w:numPr>
      </w:pPr>
      <w:r w:rsidRPr="00911B25" w:rsidR="58CD47B4">
        <w:t>Test merge between featuresConfig and JSonConfig.</w:t>
      </w:r>
    </w:p>
    <w:p w:rsidR="58CD47B4" w:rsidP="02D9AAC5" w:rsidRDefault="58CD47B4" w14:textId="0E36E283" w14:paraId="1C659433">
      <w:pPr>
        <w:pStyle w:val="ListParagraph"/>
        <w:numPr>
          <w:ilvl w:val="0"/>
          <w:numId w:val="10"/>
        </w:numPr>
      </w:pPr>
      <w:r w:rsidRPr="00911B25" w:rsidR="58CD47B4">
        <w:t>Test pluginTags creation</w:t>
      </w:r>
    </w:p>
    <w:p w:rsidR="58CD47B4" w:rsidP="02D9AAC5" w:rsidRDefault="58CD47B4" w14:textId="0717BC70" w14:noSpellErr="1" w14:paraId="34BBB686">
      <w:pPr>
        <w:pStyle w:val="ListParagraph"/>
      </w:pPr>
      <w:r w:rsidRPr="00911B25" w:rsidR="58CD47B4">
        <w:t>Test method that will affect temp.json (this method will be used when someone edit the features)</w:t>
      </w:r>
    </w:p>
    <w:p w:rsidR="02D9AAC5" w:rsidP="02D9AAC5" w:rsidRDefault="02D9AAC5" w14:paraId="0D9D3247" w14:textId="0D9D3247">
      <w:pPr>
        <w:pStyle w:val="ListParagraph"/>
      </w:pPr>
      <w:r w:rsidRPr="00911B25" w:rsidR="02D9AAC5">
        <w:t/>
      </w:r>
    </w:p>
    <w:p w:rsidR="58CD47B4" w:rsidP="02D9AAC5" w:rsidRDefault="58CD47B4" w14:textId="28BD11BB" w14:paraId="6F8FF68E">
      <w:pPr>
        <w:pStyle w:val="Heading2"/>
      </w:pPr>
      <w:r w:rsidRPr="02D9AAC5" w:rsidR="02D9AAC5">
        <w:t>Open issues (for phase I):</w:t>
      </w:r>
    </w:p>
    <w:p w:rsidR="02D9AAC5" w:rsidP="02D9AAC5" w:rsidRDefault="02D9AAC5" w14:noSpellErr="1" w14:textId="48FF8AD5" w14:paraId="5A0FF60C">
      <w:pPr>
        <w:pStyle w:val="ListParagraph"/>
        <w:numPr>
          <w:ilvl w:val="0"/>
          <w:numId w:val="10"/>
        </w:numPr>
      </w:pPr>
      <w:r w:rsidRPr="02D9AAC5" w:rsidR="02D9AAC5">
        <w:t>player thumbnail: shall we enabled user to change it? how?</w:t>
      </w:r>
    </w:p>
    <w:p w:rsidR="02D9AAC5" w:rsidP="02D9AAC5" w:rsidRDefault="02D9AAC5" w14:paraId="2D080E33" w14:textId="5A0FF60C">
      <w:pPr>
        <w:pStyle w:val="Normal"/>
        <w:ind w:left="720"/>
      </w:pPr>
      <w:r w:rsidRPr="02D9AAC5" w:rsidR="58CD47B4">
        <w:t/>
      </w:r>
    </w:p>
    <w:p w:rsidR="007865A4" w:rsidP="02D9AAC5" w:rsidRDefault="007865A4" w14:paraId="4732DD48" w14:textId="77777777" w14:noSpellErr="1">
      <w:pPr>
        <w:pStyle w:val="Heading1"/>
      </w:pPr>
      <w:r>
        <w:t>Development phases</w:t>
      </w:r>
    </w:p>
    <w:p w:rsidR="007865A4" w:rsidP="02D9AAC5" w:rsidRDefault="007865A4" w14:paraId="056000EE" w14:textId="77777777" w14:noSpellErr="1">
      <w:pPr>
        <w:pStyle w:val="Heading2"/>
      </w:pPr>
      <w:r>
        <w:t>Phase 1:</w:t>
      </w:r>
    </w:p>
    <w:p w:rsidR="007865A4" w:rsidP="02D9AAC5" w:rsidRDefault="00E05DF3" w14:paraId="4F1061E8" w14:textId="77777777" w14:noSpellErr="1">
      <w:pPr>
        <w:pStyle w:val="ListParagraph"/>
        <w:numPr>
          <w:ilvl w:val="0"/>
          <w:numId w:val="1"/>
        </w:numPr>
      </w:pPr>
      <w:r>
        <w:t>Player list.</w:t>
      </w:r>
    </w:p>
    <w:p w:rsidRPr="00E05DF3" w:rsidR="00E05DF3" w:rsidP="02D9AAC5" w:rsidRDefault="00E05DF3" w14:paraId="4288EB01" w14:textId="77777777" w14:noSpellErr="1">
      <w:pPr>
        <w:pStyle w:val="ListParagraph"/>
        <w:numPr>
          <w:ilvl w:val="0"/>
          <w:numId w:val="1"/>
        </w:numPr>
        <w:rPr>
          <w:highlight w:val="yellow"/>
        </w:rPr>
      </w:pPr>
      <w:r w:rsidRPr="00E05DF3">
        <w:rPr>
          <w:highlight w:val="yellow"/>
        </w:rPr>
        <w:t>Player upgrade.</w:t>
      </w:r>
    </w:p>
    <w:p w:rsidR="00E05DF3" w:rsidP="02D9AAC5" w:rsidRDefault="00E05DF3" w14:paraId="19AC6A85" w14:textId="77777777" w14:noSpellErr="1">
      <w:pPr>
        <w:pStyle w:val="ListParagraph"/>
        <w:numPr>
          <w:ilvl w:val="0"/>
          <w:numId w:val="1"/>
        </w:numPr>
      </w:pPr>
      <w:r>
        <w:t>Basic search.</w:t>
      </w:r>
    </w:p>
    <w:p w:rsidR="00E05DF3" w:rsidP="02D9AAC5" w:rsidRDefault="00E05DF3" w14:paraId="067F2C0A" w14:textId="77777777" w14:noSpellErr="1">
      <w:pPr>
        <w:pStyle w:val="ListParagraph"/>
        <w:numPr>
          <w:ilvl w:val="0"/>
          <w:numId w:val="1"/>
        </w:numPr>
      </w:pPr>
      <w:r>
        <w:t>Breadcrumbs</w:t>
      </w:r>
    </w:p>
    <w:p w:rsidR="00E05DF3" w:rsidP="02D9AAC5" w:rsidRDefault="00E05DF3" w14:paraId="57C92631" w14:textId="77777777" w14:noSpellErr="1">
      <w:pPr>
        <w:pStyle w:val="ListParagraph"/>
        <w:numPr>
          <w:ilvl w:val="0"/>
          <w:numId w:val="1"/>
        </w:numPr>
      </w:pPr>
      <w:r>
        <w:lastRenderedPageBreak/>
        <w:t>Edit player</w:t>
      </w:r>
    </w:p>
    <w:p w:rsidR="00E05DF3" w:rsidP="02D9AAC5" w:rsidRDefault="00E05DF3" w14:paraId="5ACB063B" w14:textId="77777777" w14:noSpellErr="1">
      <w:pPr>
        <w:pStyle w:val="ListParagraph"/>
        <w:numPr>
          <w:ilvl w:val="1"/>
          <w:numId w:val="1"/>
        </w:numPr>
      </w:pPr>
      <w:r>
        <w:t>Plugin configuration.</w:t>
      </w:r>
    </w:p>
    <w:p w:rsidR="00E05DF3" w:rsidP="02D9AAC5" w:rsidRDefault="00E05DF3" w14:paraId="39BAFCDF" w14:textId="77777777" w14:noSpellErr="1">
      <w:pPr>
        <w:pStyle w:val="ListParagraph"/>
        <w:numPr>
          <w:ilvl w:val="1"/>
          <w:numId w:val="1"/>
        </w:numPr>
      </w:pPr>
      <w:r>
        <w:t>Basic color changes.</w:t>
      </w:r>
    </w:p>
    <w:p w:rsidR="00E05DF3" w:rsidP="02D9AAC5" w:rsidRDefault="00E05DF3" w14:paraId="5583BF04" w14:textId="77777777" w14:noSpellErr="1">
      <w:pPr>
        <w:pStyle w:val="ListParagraph"/>
        <w:numPr>
          <w:ilvl w:val="0"/>
          <w:numId w:val="1"/>
        </w:numPr>
      </w:pPr>
      <w:r>
        <w:t>Basic Preview screen</w:t>
      </w:r>
    </w:p>
    <w:p w:rsidR="00E05DF3" w:rsidP="02D9AAC5" w:rsidRDefault="00E05DF3" w14:paraId="3A43EBA6" w14:textId="77777777" w14:noSpellErr="1">
      <w:pPr>
        <w:pStyle w:val="Heading2"/>
      </w:pPr>
      <w:r>
        <w:t>Phase 2:</w:t>
      </w:r>
    </w:p>
    <w:p w:rsidR="00E05DF3" w:rsidP="02D9AAC5" w:rsidRDefault="00E05DF3" w14:paraId="5AB4080F" w14:textId="77777777" w14:noSpellErr="1">
      <w:pPr>
        <w:pStyle w:val="ListParagraph"/>
        <w:numPr>
          <w:ilvl w:val="0"/>
          <w:numId w:val="2"/>
        </w:numPr>
      </w:pPr>
      <w:r>
        <w:t>Tags</w:t>
      </w:r>
    </w:p>
    <w:p w:rsidR="00E05DF3" w:rsidP="02D9AAC5" w:rsidRDefault="00E05DF3" w14:paraId="47A60F99" w14:textId="77777777" w14:noSpellErr="1">
      <w:pPr>
        <w:pStyle w:val="ListParagraph"/>
        <w:numPr>
          <w:ilvl w:val="0"/>
          <w:numId w:val="2"/>
        </w:numPr>
      </w:pPr>
      <w:r>
        <w:t>Advance search.</w:t>
      </w:r>
    </w:p>
    <w:p w:rsidR="00E05DF3" w:rsidP="02D9AAC5" w:rsidRDefault="00E05DF3" w14:paraId="48B14CDA" w14:textId="77777777" w14:noSpellErr="1">
      <w:pPr>
        <w:pStyle w:val="ListParagraph"/>
        <w:numPr>
          <w:ilvl w:val="0"/>
          <w:numId w:val="2"/>
        </w:numPr>
      </w:pPr>
      <w:r>
        <w:t>Advance preview.</w:t>
      </w:r>
    </w:p>
    <w:p w:rsidR="00E05DF3" w:rsidP="02D9AAC5" w:rsidRDefault="00E05DF3" w14:paraId="54DE3317" w14:textId="77777777" w14:noSpellErr="1">
      <w:pPr>
        <w:pStyle w:val="ListParagraph"/>
        <w:numPr>
          <w:ilvl w:val="0"/>
          <w:numId w:val="2"/>
        </w:numPr>
      </w:pPr>
      <w:r>
        <w:t>Templates screen</w:t>
      </w:r>
    </w:p>
    <w:p w:rsidR="00E05DF3" w:rsidP="02D9AAC5" w:rsidRDefault="00E05DF3" w14:paraId="6B5AE8C6" w14:textId="77777777">
      <w:pPr>
        <w:pStyle w:val="ListParagraph"/>
        <w:numPr>
          <w:ilvl w:val="0"/>
          <w:numId w:val="2"/>
        </w:numPr>
      </w:pPr>
      <w:r>
        <w:t>Advance edit (css,js).</w:t>
      </w:r>
    </w:p>
    <w:p w:rsidR="00E05DF3" w:rsidP="02D9AAC5" w:rsidRDefault="00E05DF3" w14:paraId="19A0D198" w14:textId="77777777">
      <w:pPr>
        <w:pStyle w:val="ListParagraph"/>
      </w:pPr>
    </w:p>
    <w:p w:rsidRPr="00E05DF3" w:rsidR="00E05DF3" w:rsidP="02D9AAC5" w:rsidRDefault="00D81050" w14:paraId="499569CB" w14:textId="77777777" w14:noSpellErr="1">
      <w:pPr>
        <w:pStyle w:val="Heading1"/>
      </w:pPr>
      <w:r>
        <w:t>QA Guidelines</w:t>
      </w:r>
    </w:p>
    <w:p w:rsidRPr="007865A4" w:rsidR="00E05DF3" w:rsidP="02D9AAC5" w:rsidRDefault="00E05DF3" w14:paraId="040865B8" w14:textId="77777777">
      <w:pPr>
        <w:ind w:left="360"/>
      </w:pPr>
    </w:p>
    <w:p w:rsidR="00911B25" w:rsidP="02D9AAC5" w:rsidRDefault="00395E5C" w14:paraId="5132F692" w14:textId="4D3EEA9C" w14:noSpellErr="1">
      <w:pPr>
        <w:pStyle w:val="Heading2"/>
      </w:pPr>
      <w:r>
        <w:t>Browsers: (</w:t>
      </w:r>
      <w:r w:rsidRPr="00395E5C">
        <w:rPr>
          <w:highlight w:val="yellow"/>
        </w:rPr>
        <w:t>Michael TBD</w:t>
      </w:r>
      <w:r>
        <w:t>)</w:t>
      </w:r>
    </w:p>
    <w:p w:rsidR="00395E5C" w:rsidP="02D9AAC5" w:rsidRDefault="00395E5C" w14:paraId="123D1AEE" w14:textId="7676A017" w14:noSpellErr="1">
      <w:pPr>
        <w:pStyle w:val="ListParagraph"/>
        <w:numPr>
          <w:ilvl w:val="0"/>
          <w:numId w:val="3"/>
        </w:numPr>
      </w:pPr>
      <w:r>
        <w:t>IE8 +</w:t>
      </w:r>
    </w:p>
    <w:p w:rsidR="00395E5C" w:rsidP="02D9AAC5" w:rsidRDefault="00395E5C" w14:paraId="7C9B8CD4" w14:textId="52E7DBC4">
      <w:pPr>
        <w:pStyle w:val="ListParagraph"/>
        <w:numPr>
          <w:ilvl w:val="0"/>
          <w:numId w:val="3"/>
        </w:numPr>
      </w:pPr>
      <w:r>
        <w:t>iPad</w:t>
      </w:r>
    </w:p>
    <w:p w:rsidR="00395E5C" w:rsidP="02D9AAC5" w:rsidRDefault="00965695" w14:paraId="38F2BA75" w14:textId="5D938838" w14:noSpellErr="1">
      <w:pPr>
        <w:pStyle w:val="Heading2"/>
      </w:pPr>
      <w:r>
        <w:t xml:space="preserve">Performance: </w:t>
      </w:r>
    </w:p>
    <w:p w:rsidR="00965695" w:rsidP="02D9AAC5" w:rsidRDefault="00965695" w14:paraId="57D9E784" w14:textId="778DD78D" w14:noSpellErr="1">
      <w:pPr>
        <w:pStyle w:val="ListParagraph"/>
        <w:numPr>
          <w:ilvl w:val="0"/>
          <w:numId w:val="4"/>
        </w:numPr>
      </w:pPr>
      <w:r>
        <w:t>Make sure the studio is responsive with minimal waiting time.</w:t>
      </w:r>
    </w:p>
    <w:p w:rsidR="00965695" w:rsidP="02D9AAC5" w:rsidRDefault="00965695" w14:paraId="233E530A" w14:textId="2A8B2D1C" w14:noSpellErr="1">
      <w:pPr>
        <w:pStyle w:val="ListParagraph"/>
        <w:numPr>
          <w:ilvl w:val="0"/>
          <w:numId w:val="4"/>
        </w:numPr>
      </w:pPr>
      <w:r>
        <w:t>Player load time in preview.</w:t>
      </w:r>
    </w:p>
    <w:p w:rsidR="00965695" w:rsidP="02D9AAC5" w:rsidRDefault="00965695" w14:paraId="290471B6" w14:textId="06231C1D" w14:noSpellErr="1">
      <w:pPr>
        <w:pStyle w:val="Heading2"/>
      </w:pPr>
      <w:r>
        <w:t>Data integrity:</w:t>
      </w:r>
    </w:p>
    <w:p w:rsidR="00965695" w:rsidP="02D9AAC5" w:rsidRDefault="00965695" w14:paraId="7566DC6C" w14:textId="09975F62" w14:noSpellErr="1">
      <w:pPr>
        <w:pStyle w:val="ListParagraph"/>
        <w:numPr>
          <w:ilvl w:val="0"/>
          <w:numId w:val="5"/>
        </w:numPr>
      </w:pPr>
      <w:r>
        <w:t>Verify any data change in the player – being saved and viewable.</w:t>
      </w:r>
    </w:p>
    <w:p w:rsidR="00965695" w:rsidP="02D9AAC5" w:rsidRDefault="00965695" w14:paraId="5330937F" w14:textId="77777777">
      <w:pPr>
        <w:pStyle w:val="ListParagraph"/>
      </w:pPr>
    </w:p>
    <w:p w:rsidRPr="00965695" w:rsidR="00E0180E" w:rsidP="02D9AAC5" w:rsidRDefault="00E0180E" w14:paraId="7B0F980E" w14:textId="77777777">
      <w:pPr>
        <w:pStyle w:val="ListParagraph"/>
      </w:pPr>
    </w:p>
    <w:p w:rsidRPr="00965695" w:rsidR="00965695" w:rsidP="02D9AAC5" w:rsidRDefault="00965695" w14:paraId="381E2568" w14:textId="77777777">
      <w:pPr>
        <w:pStyle w:val="ListParagraph"/>
      </w:pPr>
    </w:p>
    <w:p w:rsidR="008A4CD2" w:rsidP="02D9AAC5" w:rsidRDefault="008A4CD2" w14:paraId="2B2A17C1" w14:textId="77777777"/>
    <w:p w:rsidR="008A4CD2" w:rsidP="02D9AAC5" w:rsidRDefault="008A4CD2" w14:paraId="08DE235B" w14:textId="77777777"/>
    <w:p w:rsidRPr="007A466C" w:rsidR="00654713" w:rsidP="02D9AAC5" w:rsidRDefault="00654713" w14:paraId="4CFEFE2C" w14:textId="77777777">
      <w:r>
        <w:tab/>
      </w:r>
    </w:p>
    <w:sectPr w:rsidRPr="007A466C" w:rsidR="00654713">
      <w:pgSz w:w="12240" w:h="15840"/>
      <w:pgMar w:top="1440" w:right="1440" w:bottom="1440" w:left="1440" w:header="720" w:footer="720" w:gutter="0"/>
      <w:cols w:space="720"/>
    </w:sectPr>
  </w:body>
</w:document>
</file>

<file path=word/fontTable.xml><?xml version="1.0" encoding="utf-8"?>
<w:fonts xmlns:w14="http://schemas.microsoft.com/office/word/2010/wordml" xmlns:w15="http://schemas.microsoft.com/office/word/2012/wordml" xmlns:mc="http://schemas.openxmlformats.org/markup-compatibility/2006" xmlns:w="http://schemas.openxmlformats.org/wordprocessingml/2006/main"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p14">
  <w:abstractNum w:abstractNumId="11">
    <w:multiLevelType w:val="hybridMultilevel"/>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multiLevelType w:val="hybridMultilevel"/>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0">
    <w:nsid w:val="01BB09A5"/>
    <w:multiLevelType w:val="hybridMultilevel"/>
    <w:tmpl w:val="47944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EB56DF9"/>
    <w:multiLevelType w:val="hybridMultilevel"/>
    <w:tmpl w:val="771C03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5D4A24AF"/>
    <w:multiLevelType w:val="hybridMultilevel"/>
    <w:tmpl w:val="EB7440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7C244889"/>
    <w:multiLevelType w:val="hybridMultilevel"/>
    <w:tmpl w:val="D3063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FDC794C"/>
    <w:multiLevelType w:val="hybridMultilevel"/>
    <w:tmpl w:val="6C5EAB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w14="http://schemas.microsoft.com/office/word/2010/wordml" xmlns:w15="http://schemas.microsoft.com/office/word/2012/wordml" xmlns:r="http://schemas.openxmlformats.org/officeDocument/2006/relationships" xmlns:m="http://schemas.openxmlformats.org/officeDocument/2006/math" xmlns:o="urn:schemas-microsoft-com:office:office" xmlns:v="urn:schemas-microsoft-com:vml" xmlns:mc="http://schemas.openxmlformats.org/markup-compatibility/2006" xmlns:w="http://schemas.openxmlformats.org/wordprocessingml/2006/main" mc:Ignorable="w14 w15">
  <w:zoom w:percent="156"/>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F2"/>
    <w:rsid w:val="0015C114"/>
    <w:rsid w:val="001801F2"/>
    <w:rsid w:val="00345E20"/>
    <w:rsid w:val="00395E5C"/>
    <w:rsid w:val="00506A18"/>
    <w:rsid w:val="00632FBC"/>
    <w:rsid w:val="00654713"/>
    <w:rsid w:val="006A2EE1"/>
    <w:rsid w:val="007865A4"/>
    <w:rsid w:val="007A466C"/>
    <w:rsid w:val="008A4CD2"/>
    <w:rsid w:val="00911B25"/>
    <w:rsid w:val="00965695"/>
    <w:rsid w:val="009F4C90"/>
    <w:rsid w:val="00AD5D1C"/>
    <w:rsid w:val="00D81050"/>
    <w:rsid w:val="00E0180E"/>
    <w:rsid w:val="00E05DF3"/>
    <w:rsid w:val="00E14B9E"/>
    <w:rsid w:val="00EE3CFC"/>
    <w:rsid w:val="00F24394"/>
    <w:rsid w:val="00F4498F"/>
    <w:rsid w:val="02D9AAC5"/>
    <w:rsid w:val="1C339FD6"/>
    <w:rsid w:val="1DA38D88"/>
    <w:rsid w:val="1FA215BC"/>
    <w:rsid w:val="21723A5E"/>
    <w:rsid w:val="23C70D12"/>
    <w:rsid w:val="2E150D1C"/>
    <w:rsid w:val="44C7A350"/>
    <w:rsid w:val="4828292F"/>
    <w:rsid w:val="4C26C055"/>
    <w:rsid w:val="58CD47B4"/>
    <w:rsid w:val="6059064F"/>
    <w:rsid w:val="6BE15E39"/>
    <w:rsid w:val="6D042B21"/>
    <w:rsid w:val="6EC46E6E"/>
    <w:rsid w:val="70071F58"/>
    <w:rsid w:val="73CE71E4"/>
    <w:rsid w:val="753EFDF2"/>
    <w:rsid w:val="7A82C97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5616"/>
  <w15:chartTrackingRefBased/>
  <w15:docId w15:val="{F1EBB1E5-80F3-4A03-8074-DE3213F49162}"/>
</w:settings>
</file>

<file path=word/styles.xml><?xml version="1.0" encoding="utf-8"?>
<w:styles xmlns:w14="http://schemas.microsoft.com/office/word/2010/wordml" xmlns:w15="http://schemas.microsoft.com/office/word/2012/wordml" xmlns:mc="http://schemas.openxmlformats.org/markup-compatibility/2006" xmlns:w="http://schemas.openxmlformats.org/wordprocessingml/2006/main" mc:Ignorable="w14 w15">
  <w:docDefaults>
    <w:rPrDefault>
      <w:rPr>
        <w:rFonts w:asciiTheme="minorHAnsi" w:hAnsiTheme="minorHAnsi" w:eastAsiaTheme="minorEastAsia"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pBdr>
        <w:bottom w:val="single" w:color="90C226" w:themeColor="accent1" w:sz="4" w:space="1"/>
      </w:pBdr>
      <w:spacing w:before="400" w:after="40" w:line="240" w:lineRule="auto"/>
      <w:outlineLvl w:val="0"/>
    </w:pPr>
    <w:rPr>
      <w:rFonts w:asciiTheme="majorHAnsi" w:hAnsiTheme="majorHAnsi" w:eastAsiaTheme="majorEastAsia"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hAnsiTheme="majorHAnsi" w:eastAsiaTheme="majorEastAsia"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color w:val="90C226" w:themeColor="accent1"/>
      <w:spacing w:val="-7"/>
      <w:sz w:val="64"/>
      <w:szCs w:val="64"/>
    </w:rPr>
  </w:style>
  <w:style w:type="character" w:styleId="TitleChar" w:customStyle="1">
    <w:name w:val="Title Char"/>
    <w:basedOn w:val="DefaultParagraphFont"/>
    <w:link w:val="Title"/>
    <w:uiPriority w:val="10"/>
    <w:rPr>
      <w:rFonts w:asciiTheme="majorHAnsi" w:hAnsiTheme="majorHAnsi" w:eastAsiaTheme="majorEastAsia"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hAnsiTheme="majorHAnsi" w:eastAsiaTheme="majorEastAsia" w:cstheme="majorBidi"/>
      <w:color w:val="404040" w:themeColor="text1" w:themeTint="BF"/>
      <w:sz w:val="28"/>
      <w:szCs w:val="28"/>
    </w:rPr>
  </w:style>
  <w:style w:type="character" w:styleId="SubtitleChar" w:customStyle="1">
    <w:name w:val="Subtitle Char"/>
    <w:basedOn w:val="DefaultParagraphFont"/>
    <w:link w:val="Subtitle"/>
    <w:uiPriority w:val="11"/>
    <w:rPr>
      <w:rFonts w:asciiTheme="majorHAnsi" w:hAnsiTheme="majorHAnsi" w:eastAsiaTheme="majorEastAsia" w:cstheme="majorBidi"/>
      <w:color w:val="404040" w:themeColor="text1" w:themeTint="BF"/>
      <w:sz w:val="28"/>
      <w:szCs w:val="2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90C226" w:themeColor="accent1"/>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90C226" w:themeColor="accent1"/>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styleId="QuoteChar" w:customStyle="1">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hAnsiTheme="majorHAnsi" w:eastAsiaTheme="majorEastAsia" w:cstheme="majorBidi"/>
      <w:color w:val="90C226" w:themeColor="accent1"/>
      <w:sz w:val="28"/>
      <w:szCs w:val="28"/>
    </w:rPr>
  </w:style>
  <w:style w:type="character" w:styleId="IntenseQuoteChar" w:customStyle="1">
    <w:name w:val="Intense Quote Char"/>
    <w:basedOn w:val="DefaultParagraphFont"/>
    <w:link w:val="IntenseQuote"/>
    <w:uiPriority w:val="30"/>
    <w:rPr>
      <w:rFonts w:asciiTheme="majorHAnsi" w:hAnsiTheme="majorHAnsi" w:eastAsiaTheme="majorEastAsia"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11B25"/>
    <w:rPr>
      <w:color w:val="99CA3C" w:themeColor="hyperlink"/>
      <w:u w:val="single"/>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ace.c9.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EUser\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6580B0F2E14E47838E50F43D4BCA5B" ma:contentTypeVersion="1" ma:contentTypeDescription="Create a new document." ma:contentTypeScope="" ma:versionID="9733c508b327e3fd97c0ddc068310bcb">
  <xsd:schema xmlns:xsd="http://www.w3.org/2001/XMLSchema" xmlns:xs="http://www.w3.org/2001/XMLSchema" xmlns:p="http://schemas.microsoft.com/office/2006/metadata/properties" xmlns:ns2="http://schemas.microsoft.com/sharepoint/v4" targetNamespace="http://schemas.microsoft.com/office/2006/metadata/properties" ma:root="true" ma:fieldsID="a7ef497484b5c73a1bbebc26a593b8b4"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3526E-936F-4383-B164-FDA3D4283A9E}">
  <ds:schemaRefs>
    <ds:schemaRef ds:uri="http://schemas.microsoft.com/sharepoint/v3/contenttype/forms"/>
  </ds:schemaRefs>
</ds:datastoreItem>
</file>

<file path=customXml/itemProps2.xml><?xml version="1.0" encoding="utf-8"?>
<ds:datastoreItem xmlns:ds="http://schemas.openxmlformats.org/officeDocument/2006/customXml" ds:itemID="{84DDE316-C553-445E-B7DC-022CDA9F53C1}">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microsoft.com/sharepoint/v4"/>
    <ds:schemaRef ds:uri="http://purl.org/dc/terms/"/>
    <ds:schemaRef ds:uri="http://www.w3.org/XML/1998/namespace"/>
  </ds:schemaRefs>
</ds:datastoreItem>
</file>

<file path=customXml/itemProps3.xml><?xml version="1.0" encoding="utf-8"?>
<ds:datastoreItem xmlns:ds="http://schemas.openxmlformats.org/officeDocument/2006/customXml" ds:itemID="{9C7A84C8-2290-4C46-9D7B-CA0870E34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27841-7B67-4787-A12E-9857D35B5B90}">
  <ds:schemaRefs>
    <ds:schemaRef ds:uri="http://schemas.openxmlformats.org/officeDocument/2006/bibliography"/>
  </ds:schemaRefs>
</ds:datastoreItem>
</file>

<file path=docProps/app.xml><?xml version="1.0" encoding="utf-8"?>
<ap:Properties xmlns:ap="http://schemas.openxmlformats.org/officeDocument/2006/extended-properties">
  <ap:Template>Facet design (blank)</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IEUser</dc:creator>
  <keywords/>
  <lastModifiedBy>Michal Radwantzor</lastModifiedBy>
  <revision>26</revision>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ContentTypeId">
    <vt:lpwstr>0x010100116580B0F2E14E47838E50F43D4BCA5B</vt:lpwstr>
  </property>
</Properties>
</file>